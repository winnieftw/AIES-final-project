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43CD" w14:textId="1948CE20" w:rsidR="00FF7B33" w:rsidRPr="00951C77" w:rsidRDefault="0078377A" w:rsidP="00951C77">
      <w:pPr>
        <w:pStyle w:val="Title"/>
      </w:pPr>
      <w:r>
        <w:t>Final Project</w:t>
      </w:r>
      <w:r w:rsidR="00637B11">
        <w:t xml:space="preserve"> Report</w:t>
      </w:r>
      <w:r w:rsidR="00D501FF">
        <w:t>:</w:t>
      </w:r>
      <w:r w:rsidR="00FF7B33" w:rsidRPr="00951C77">
        <w:br/>
      </w:r>
      <w:r w:rsidR="00CC25B3">
        <w:t>For Use in CS6460, CS6750, and CS7637</w:t>
      </w:r>
    </w:p>
    <w:p w14:paraId="5F871ED8" w14:textId="54A2E3CE" w:rsidR="00FF7B33" w:rsidRPr="00FF7B33" w:rsidRDefault="0078377A" w:rsidP="00126D77">
      <w:pPr>
        <w:pStyle w:val="Subtitle"/>
      </w:pPr>
      <w:r>
        <w:t>Winston Tan, Ryan Graddy</w:t>
      </w:r>
      <w:r w:rsidR="00FF7B33">
        <w:br/>
      </w:r>
      <w:r>
        <w:t>wtan87</w:t>
      </w:r>
      <w:r w:rsidR="00FF7B33" w:rsidRPr="00FF7B33">
        <w:t>@</w:t>
      </w:r>
      <w:r w:rsidR="00FD25E7">
        <w:t>gatech.edu</w:t>
      </w:r>
    </w:p>
    <w:p w14:paraId="2186EF48" w14:textId="3A9BBC30" w:rsidR="00784B78" w:rsidRPr="0054029E" w:rsidRDefault="001C52FB" w:rsidP="0054029E">
      <w:pPr>
        <w:pStyle w:val="Abstract"/>
      </w:pPr>
      <w:r w:rsidRPr="0054029E">
        <w:rPr>
          <w:b/>
          <w:bCs/>
          <w:i/>
          <w:iCs/>
        </w:rPr>
        <w:t>Abstract</w:t>
      </w:r>
      <w:r w:rsidR="002E20C6" w:rsidRPr="0054029E">
        <w:rPr>
          <w:b/>
          <w:bCs/>
          <w:i/>
          <w:iCs/>
        </w:rPr>
        <w:t>—</w:t>
      </w:r>
      <w:r w:rsidR="0054029E" w:rsidRPr="0054029E">
        <w:rPr>
          <w:rFonts w:eastAsiaTheme="minorHAnsi"/>
        </w:rPr>
        <w:t>Welcome to Joyner Document Format (JDF) v2.2! JDF is primarily intended to standardize page lengths while ensuring readability. Note that you are required to use JDF for all written assignments, but we will not perform explicit formatting checks. So, while improper formatting may be subject to penalties, you should not worry too much about whether your submission conforms to every minute detail; the most important elements are margins, font, font sizes, and line spacing. Just make a copy of one of the provided templates and replace its contents with your own, using the built-in paragraph styles.</w:t>
      </w:r>
      <w:r w:rsidR="0054029E">
        <w:rPr>
          <w:rStyle w:val="FootnoteReference"/>
          <w:rFonts w:eastAsiaTheme="minorHAnsi"/>
        </w:rPr>
        <w:footnoteReference w:id="2"/>
      </w:r>
      <w:r w:rsidR="0054029E" w:rsidRPr="0054029E">
        <w:rPr>
          <w:rFonts w:eastAsiaTheme="minorHAnsi"/>
        </w:rPr>
        <w:t xml:space="preserve"> If you do so, you do not need to verify that the style was followed.</w:t>
      </w:r>
    </w:p>
    <w:p w14:paraId="77C7DD8E" w14:textId="4EEBA9F0" w:rsidR="00D5034D" w:rsidRPr="009B7A17" w:rsidRDefault="00637B11" w:rsidP="00B4491E">
      <w:pPr>
        <w:pStyle w:val="Heading1"/>
      </w:pPr>
      <w:r>
        <w:t>Dataset selection</w:t>
      </w:r>
    </w:p>
    <w:p w14:paraId="2BF07166" w14:textId="3FF6CC2E" w:rsidR="00495608" w:rsidRDefault="00D75530" w:rsidP="00495608">
      <w:pPr>
        <w:pStyle w:val="Heading2"/>
      </w:pPr>
      <w:r>
        <w:t>Dataset</w:t>
      </w:r>
    </w:p>
    <w:p w14:paraId="7E8E3FCA" w14:textId="6AB40956" w:rsidR="00D75530" w:rsidRDefault="00D75530" w:rsidP="00D75530">
      <w:r>
        <w:t xml:space="preserve">After looking through many datasets in UCI’s machine learning repository, we both decided to work with the “National Poll on Healthy Aging (NPHA). The link to the dataset is as follows: </w:t>
      </w:r>
    </w:p>
    <w:p w14:paraId="318B4DDE" w14:textId="02513782" w:rsidR="00D75530" w:rsidRPr="00D75530" w:rsidRDefault="00D75530" w:rsidP="00D75530">
      <w:pPr>
        <w:pStyle w:val="ListParagraph"/>
        <w:numPr>
          <w:ilvl w:val="0"/>
          <w:numId w:val="49"/>
        </w:numPr>
      </w:pPr>
      <w:hyperlink r:id="rId9" w:history="1">
        <w:r w:rsidRPr="00B956D4">
          <w:rPr>
            <w:rStyle w:val="Hyperlink"/>
          </w:rPr>
          <w:t>https://archive.ics.uci.edu/dataset/936/national+poll+on+healthy+aging+(npha)</w:t>
        </w:r>
      </w:hyperlink>
      <w:r>
        <w:t xml:space="preserve"> </w:t>
      </w:r>
    </w:p>
    <w:p w14:paraId="0C92F709" w14:textId="0E4AC602" w:rsidR="00495608" w:rsidRDefault="00D75530" w:rsidP="00495608">
      <w:pPr>
        <w:pStyle w:val="Heading2"/>
      </w:pPr>
      <w:r>
        <w:t>Dataset Domain</w:t>
      </w:r>
    </w:p>
    <w:p w14:paraId="0443ABF9" w14:textId="2B829E53" w:rsidR="00D75530" w:rsidRPr="00D75530" w:rsidRDefault="00D75530" w:rsidP="00D75530">
      <w:r>
        <w:t>This dataset’s domain would be in Public Accommodation (healthcare access).</w:t>
      </w:r>
    </w:p>
    <w:p w14:paraId="3934119F" w14:textId="3E16C302" w:rsidR="0054029E" w:rsidRDefault="00A26F58" w:rsidP="0054029E">
      <w:pPr>
        <w:pStyle w:val="Heading2"/>
      </w:pPr>
      <w:r>
        <w:t>Number of Observations</w:t>
      </w:r>
    </w:p>
    <w:p w14:paraId="6D85F3CB" w14:textId="5CCEC642" w:rsidR="00A26F58" w:rsidRPr="00A26F58" w:rsidRDefault="00A26F58" w:rsidP="00A26F58">
      <w:r>
        <w:t xml:space="preserve">This dataset has 714 observations, which satisfies the project </w:t>
      </w:r>
      <w:r w:rsidR="00B50CE7">
        <w:t>requirements</w:t>
      </w:r>
      <w:r>
        <w:t xml:space="preserve"> of </w:t>
      </w:r>
      <w:r w:rsidR="001073BB">
        <w:t>at least</w:t>
      </w:r>
      <w:r>
        <w:t xml:space="preserve"> 500 observations. </w:t>
      </w:r>
    </w:p>
    <w:p w14:paraId="13F471FD" w14:textId="7AF139A8" w:rsidR="00495608" w:rsidRDefault="001073BB" w:rsidP="00495608">
      <w:pPr>
        <w:pStyle w:val="Heading2"/>
      </w:pPr>
      <w:r>
        <w:lastRenderedPageBreak/>
        <w:t>Number of Variables</w:t>
      </w:r>
    </w:p>
    <w:p w14:paraId="6CB150C8" w14:textId="11DA0788" w:rsidR="001073BB" w:rsidRPr="001073BB" w:rsidRDefault="001073BB" w:rsidP="001073BB">
      <w:r>
        <w:t>There are 15 variables within the dataset</w:t>
      </w:r>
      <w:r w:rsidR="003C69A8">
        <w:t>: Number of Doctors Visited, Age, Physical Health, Mental Health, Dental Health, Employment, Stress Keeps Patient from Sleeping, Medication Keeps Patient from Sleeping, Pain Keeps Patient from Sleeping, Bathroom Needs Keeps Patient from Sleeping, Uknown Keeps Patient from Sleeping, Trouble Sleeping, Prescription Sleep Medication, Race, Gender</w:t>
      </w:r>
    </w:p>
    <w:p w14:paraId="5D0FC350" w14:textId="4E355CB0" w:rsidR="007A6F58" w:rsidRDefault="001073BB" w:rsidP="001073BB">
      <w:pPr>
        <w:pStyle w:val="Heading2"/>
      </w:pPr>
      <w:r>
        <w:t>Dependent/Outcome Variables</w:t>
      </w:r>
    </w:p>
    <w:p w14:paraId="3DED9B3B" w14:textId="47B710F0" w:rsidR="001073BB" w:rsidRPr="001073BB" w:rsidRDefault="001073BB" w:rsidP="001073BB">
      <w:r>
        <w:t xml:space="preserve">There are </w:t>
      </w:r>
      <w:r w:rsidR="005600C6">
        <w:t>three</w:t>
      </w:r>
      <w:r>
        <w:t xml:space="preserve"> dependent variables which are “Number of Doctors Visited</w:t>
      </w:r>
      <w:r w:rsidR="003C69A8">
        <w:t>,</w:t>
      </w:r>
      <w:r>
        <w:t>”</w:t>
      </w:r>
      <w:r w:rsidR="005600C6">
        <w:t xml:space="preserve"> “Prescription Sleep Medication</w:t>
      </w:r>
      <w:r w:rsidR="003C69A8">
        <w:t>,”</w:t>
      </w:r>
      <w:r>
        <w:t xml:space="preserve"> and “Trouble Sleeping.”</w:t>
      </w:r>
    </w:p>
    <w:p w14:paraId="39845AD3" w14:textId="51F2E4F5" w:rsidR="007A6F58" w:rsidRDefault="008C54CE" w:rsidP="001073BB">
      <w:pPr>
        <w:pStyle w:val="Heading2"/>
      </w:pPr>
      <w:r>
        <w:t>Protected Class Variables</w:t>
      </w:r>
    </w:p>
    <w:p w14:paraId="1E200E0A" w14:textId="25496F06" w:rsidR="008C54CE" w:rsidRDefault="008C54CE" w:rsidP="008C54CE">
      <w:r>
        <w:t>Of the 15 variables in the dataset, there are three legally recognized protected classes:</w:t>
      </w:r>
    </w:p>
    <w:p w14:paraId="44B22052" w14:textId="07F2F936" w:rsidR="008C54CE" w:rsidRDefault="008C54CE" w:rsidP="008C54CE">
      <w:pPr>
        <w:pStyle w:val="ListParagraph"/>
        <w:numPr>
          <w:ilvl w:val="0"/>
          <w:numId w:val="49"/>
        </w:numPr>
      </w:pPr>
      <w:r>
        <w:t>Age</w:t>
      </w:r>
    </w:p>
    <w:p w14:paraId="702695B2" w14:textId="64A7A24F" w:rsidR="008C54CE" w:rsidRDefault="008C54CE" w:rsidP="008C54CE">
      <w:pPr>
        <w:pStyle w:val="ListParagraph"/>
        <w:numPr>
          <w:ilvl w:val="0"/>
          <w:numId w:val="49"/>
        </w:numPr>
      </w:pPr>
      <w:r>
        <w:t>Race</w:t>
      </w:r>
    </w:p>
    <w:p w14:paraId="48A7BCD1" w14:textId="7C1150BB" w:rsidR="008C54CE" w:rsidRPr="008C54CE" w:rsidRDefault="008C54CE" w:rsidP="008C54CE">
      <w:pPr>
        <w:pStyle w:val="ListParagraph"/>
        <w:numPr>
          <w:ilvl w:val="0"/>
          <w:numId w:val="49"/>
        </w:numPr>
      </w:pPr>
      <w:r>
        <w:t>Gender</w:t>
      </w:r>
    </w:p>
    <w:p w14:paraId="37BA05FE" w14:textId="5BB7787F" w:rsidR="00D21F21" w:rsidRDefault="008C54CE" w:rsidP="00281FCB">
      <w:pPr>
        <w:pStyle w:val="Heading2"/>
      </w:pPr>
      <w:r>
        <w:t>Legal Precedence/Law</w:t>
      </w:r>
      <w:r w:rsidR="00962AB5">
        <w:t xml:space="preserve"> for Protected Classes</w:t>
      </w:r>
    </w:p>
    <w:p w14:paraId="32E5DA0F" w14:textId="5ECEFFA3" w:rsidR="00962AB5" w:rsidRDefault="00962AB5" w:rsidP="00962AB5">
      <w:pPr>
        <w:pStyle w:val="ListParagraph"/>
        <w:numPr>
          <w:ilvl w:val="0"/>
          <w:numId w:val="49"/>
        </w:numPr>
      </w:pPr>
      <w:r w:rsidRPr="00D21B96">
        <w:rPr>
          <w:u w:val="single"/>
        </w:rPr>
        <w:t>Age</w:t>
      </w:r>
      <w:r>
        <w:t>: Age Discrimination in Employment Act of 1967</w:t>
      </w:r>
    </w:p>
    <w:p w14:paraId="045A3350" w14:textId="5E1B9CA1" w:rsidR="00962AB5" w:rsidRDefault="00962AB5" w:rsidP="00962AB5">
      <w:pPr>
        <w:pStyle w:val="ListParagraph"/>
        <w:numPr>
          <w:ilvl w:val="0"/>
          <w:numId w:val="49"/>
        </w:numPr>
      </w:pPr>
      <w:r w:rsidRPr="00D21B96">
        <w:rPr>
          <w:u w:val="single"/>
        </w:rPr>
        <w:t>Race</w:t>
      </w:r>
      <w:r>
        <w:t>: Civil Rights Act of 1964, 1991</w:t>
      </w:r>
    </w:p>
    <w:p w14:paraId="1E60F77C" w14:textId="55C01D56" w:rsidR="00962AB5" w:rsidRPr="00962AB5" w:rsidRDefault="00962AB5" w:rsidP="00962AB5">
      <w:pPr>
        <w:pStyle w:val="ListParagraph"/>
        <w:numPr>
          <w:ilvl w:val="0"/>
          <w:numId w:val="49"/>
        </w:numPr>
      </w:pPr>
      <w:r w:rsidRPr="00D21B96">
        <w:rPr>
          <w:u w:val="single"/>
        </w:rPr>
        <w:t>Gender (Sex):</w:t>
      </w:r>
      <w:r>
        <w:t xml:space="preserve"> Civil Rights Act of 1964, 1991</w:t>
      </w:r>
    </w:p>
    <w:p w14:paraId="7269C6F7" w14:textId="170DBBA7" w:rsidR="00FB6E06" w:rsidRDefault="00D21B96" w:rsidP="00FB6E06">
      <w:pPr>
        <w:pStyle w:val="Heading1"/>
      </w:pPr>
      <w:r>
        <w:t>Exploring the dataset</w:t>
      </w:r>
    </w:p>
    <w:p w14:paraId="7D5FA26B" w14:textId="750BC649" w:rsidR="00FB6E06" w:rsidRDefault="00735F22" w:rsidP="00FB6E06">
      <w:pPr>
        <w:pStyle w:val="Heading2"/>
      </w:pPr>
      <w:r>
        <w:t>Protected Classes and Subgroups (Gender, Race, Age)</w:t>
      </w:r>
    </w:p>
    <w:tbl>
      <w:tblPr>
        <w:tblStyle w:val="TableGrid"/>
        <w:tblW w:w="0" w:type="auto"/>
        <w:tblLook w:val="04A0" w:firstRow="1" w:lastRow="0" w:firstColumn="1" w:lastColumn="0" w:noHBand="0" w:noVBand="1"/>
      </w:tblPr>
      <w:tblGrid>
        <w:gridCol w:w="3955"/>
        <w:gridCol w:w="3955"/>
      </w:tblGrid>
      <w:tr w:rsidR="00735F22" w14:paraId="3A00080B" w14:textId="77777777" w:rsidTr="00735F22">
        <w:tc>
          <w:tcPr>
            <w:tcW w:w="3960" w:type="dxa"/>
          </w:tcPr>
          <w:p w14:paraId="45E8535B" w14:textId="637ECBE0" w:rsidR="00735F22" w:rsidRPr="004D2A5E" w:rsidRDefault="00735F22" w:rsidP="00735F22">
            <w:pPr>
              <w:rPr>
                <w:b/>
                <w:bCs/>
              </w:rPr>
            </w:pPr>
            <w:r w:rsidRPr="004D2A5E">
              <w:rPr>
                <w:b/>
                <w:bCs/>
              </w:rPr>
              <w:t>Gender</w:t>
            </w:r>
          </w:p>
        </w:tc>
        <w:tc>
          <w:tcPr>
            <w:tcW w:w="3960" w:type="dxa"/>
          </w:tcPr>
          <w:p w14:paraId="7CD2B1E8" w14:textId="5E66DF9B" w:rsidR="00735F22" w:rsidRPr="004D2A5E" w:rsidRDefault="00735F22" w:rsidP="00735F22">
            <w:pPr>
              <w:rPr>
                <w:b/>
                <w:bCs/>
              </w:rPr>
            </w:pPr>
            <w:r w:rsidRPr="004D2A5E">
              <w:rPr>
                <w:b/>
                <w:bCs/>
              </w:rPr>
              <w:t>Count</w:t>
            </w:r>
          </w:p>
        </w:tc>
      </w:tr>
      <w:tr w:rsidR="00735F22" w14:paraId="0DC1635E" w14:textId="77777777" w:rsidTr="00735F22">
        <w:tc>
          <w:tcPr>
            <w:tcW w:w="3960" w:type="dxa"/>
          </w:tcPr>
          <w:p w14:paraId="2E416417" w14:textId="0285C4EC" w:rsidR="00735F22" w:rsidRDefault="00735F22" w:rsidP="00735F22">
            <w:r>
              <w:t>1 (Male)</w:t>
            </w:r>
          </w:p>
        </w:tc>
        <w:tc>
          <w:tcPr>
            <w:tcW w:w="3960" w:type="dxa"/>
          </w:tcPr>
          <w:p w14:paraId="1DA994E2" w14:textId="2DDD6731" w:rsidR="00735F22" w:rsidRDefault="00735F22" w:rsidP="00735F22">
            <w:r>
              <w:t>321</w:t>
            </w:r>
          </w:p>
        </w:tc>
      </w:tr>
      <w:tr w:rsidR="00735F22" w14:paraId="7DA52CCC" w14:textId="77777777" w:rsidTr="00735F22">
        <w:tc>
          <w:tcPr>
            <w:tcW w:w="3960" w:type="dxa"/>
          </w:tcPr>
          <w:p w14:paraId="4F0DC8A4" w14:textId="4A89072E" w:rsidR="00735F22" w:rsidRDefault="00735F22" w:rsidP="00735F22">
            <w:r>
              <w:t>2 (Female)</w:t>
            </w:r>
          </w:p>
        </w:tc>
        <w:tc>
          <w:tcPr>
            <w:tcW w:w="3960" w:type="dxa"/>
          </w:tcPr>
          <w:p w14:paraId="5ED71DF5" w14:textId="473274A3" w:rsidR="00735F22" w:rsidRDefault="00735F22" w:rsidP="00735F22">
            <w:r>
              <w:t>393</w:t>
            </w:r>
          </w:p>
        </w:tc>
      </w:tr>
    </w:tbl>
    <w:p w14:paraId="7A7167BA"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735F22" w14:paraId="6C24C5E7" w14:textId="77777777" w:rsidTr="00735F22">
        <w:tc>
          <w:tcPr>
            <w:tcW w:w="3960" w:type="dxa"/>
          </w:tcPr>
          <w:p w14:paraId="3240CA04" w14:textId="47AE831D" w:rsidR="00735F22" w:rsidRPr="004D2A5E" w:rsidRDefault="00735F22" w:rsidP="00735F22">
            <w:pPr>
              <w:rPr>
                <w:b/>
                <w:bCs/>
              </w:rPr>
            </w:pPr>
            <w:r w:rsidRPr="004D2A5E">
              <w:rPr>
                <w:b/>
                <w:bCs/>
              </w:rPr>
              <w:t>Race</w:t>
            </w:r>
          </w:p>
        </w:tc>
        <w:tc>
          <w:tcPr>
            <w:tcW w:w="3960" w:type="dxa"/>
          </w:tcPr>
          <w:p w14:paraId="7A92C88D" w14:textId="71A408B5" w:rsidR="00735F22" w:rsidRPr="004D2A5E" w:rsidRDefault="00735F22" w:rsidP="00735F22">
            <w:pPr>
              <w:rPr>
                <w:b/>
                <w:bCs/>
              </w:rPr>
            </w:pPr>
            <w:r w:rsidRPr="004D2A5E">
              <w:rPr>
                <w:b/>
                <w:bCs/>
              </w:rPr>
              <w:t>Count</w:t>
            </w:r>
          </w:p>
        </w:tc>
      </w:tr>
      <w:tr w:rsidR="00735F22" w14:paraId="36197912" w14:textId="77777777" w:rsidTr="00735F22">
        <w:tc>
          <w:tcPr>
            <w:tcW w:w="3960" w:type="dxa"/>
          </w:tcPr>
          <w:p w14:paraId="59C91259" w14:textId="7AEF309D" w:rsidR="00735F22" w:rsidRDefault="00735F22" w:rsidP="00735F22">
            <w:r>
              <w:t xml:space="preserve">1 (White, </w:t>
            </w:r>
            <w:r w:rsidR="00BD1813">
              <w:t>non-Hispanic</w:t>
            </w:r>
            <w:r>
              <w:t>)</w:t>
            </w:r>
          </w:p>
        </w:tc>
        <w:tc>
          <w:tcPr>
            <w:tcW w:w="3960" w:type="dxa"/>
          </w:tcPr>
          <w:p w14:paraId="11D1BBAC" w14:textId="6F80986B" w:rsidR="00735F22" w:rsidRDefault="00735F22" w:rsidP="00735F22">
            <w:r>
              <w:t>578</w:t>
            </w:r>
          </w:p>
        </w:tc>
      </w:tr>
      <w:tr w:rsidR="00735F22" w14:paraId="0E85D401" w14:textId="77777777" w:rsidTr="00735F22">
        <w:tc>
          <w:tcPr>
            <w:tcW w:w="3960" w:type="dxa"/>
          </w:tcPr>
          <w:p w14:paraId="0A467B3D" w14:textId="4FF2ED13" w:rsidR="00735F22" w:rsidRDefault="00735F22" w:rsidP="00735F22">
            <w:r>
              <w:lastRenderedPageBreak/>
              <w:t xml:space="preserve">2 (Black, </w:t>
            </w:r>
            <w:r w:rsidR="00BD1813">
              <w:t>non-Hispanic</w:t>
            </w:r>
            <w:r>
              <w:t xml:space="preserve">) </w:t>
            </w:r>
          </w:p>
        </w:tc>
        <w:tc>
          <w:tcPr>
            <w:tcW w:w="3960" w:type="dxa"/>
          </w:tcPr>
          <w:p w14:paraId="4CF28284" w14:textId="6C65E2EC" w:rsidR="00735F22" w:rsidRDefault="00735F22" w:rsidP="00735F22">
            <w:r>
              <w:t>52</w:t>
            </w:r>
          </w:p>
        </w:tc>
      </w:tr>
      <w:tr w:rsidR="00735F22" w14:paraId="07D1897B" w14:textId="77777777" w:rsidTr="00735F22">
        <w:tc>
          <w:tcPr>
            <w:tcW w:w="3960" w:type="dxa"/>
          </w:tcPr>
          <w:p w14:paraId="3F22D9DE" w14:textId="2078FF7E" w:rsidR="00735F22" w:rsidRDefault="00735F22" w:rsidP="00735F22">
            <w:r>
              <w:t xml:space="preserve">3 (Other, </w:t>
            </w:r>
            <w:r w:rsidR="00BD1813">
              <w:t>non-Hispanic</w:t>
            </w:r>
            <w:r>
              <w:t>)</w:t>
            </w:r>
          </w:p>
        </w:tc>
        <w:tc>
          <w:tcPr>
            <w:tcW w:w="3960" w:type="dxa"/>
          </w:tcPr>
          <w:p w14:paraId="370CF9A2" w14:textId="438D57F9" w:rsidR="00735F22" w:rsidRDefault="00735F22" w:rsidP="00735F22">
            <w:r>
              <w:t>20</w:t>
            </w:r>
          </w:p>
        </w:tc>
      </w:tr>
      <w:tr w:rsidR="00735F22" w14:paraId="4D835F01" w14:textId="77777777" w:rsidTr="00735F22">
        <w:tc>
          <w:tcPr>
            <w:tcW w:w="3960" w:type="dxa"/>
          </w:tcPr>
          <w:p w14:paraId="0C93EE0E" w14:textId="484FAE33" w:rsidR="00735F22" w:rsidRDefault="00735F22" w:rsidP="00735F22">
            <w:r>
              <w:t>4 (Hispanic)</w:t>
            </w:r>
          </w:p>
        </w:tc>
        <w:tc>
          <w:tcPr>
            <w:tcW w:w="3960" w:type="dxa"/>
          </w:tcPr>
          <w:p w14:paraId="222055AC" w14:textId="6666416A" w:rsidR="00735F22" w:rsidRDefault="00735F22" w:rsidP="00735F22">
            <w:r>
              <w:t>44</w:t>
            </w:r>
          </w:p>
        </w:tc>
      </w:tr>
      <w:tr w:rsidR="00735F22" w14:paraId="2BA91D5B" w14:textId="77777777" w:rsidTr="00735F22">
        <w:tc>
          <w:tcPr>
            <w:tcW w:w="3960" w:type="dxa"/>
          </w:tcPr>
          <w:p w14:paraId="43E09A0E" w14:textId="1DB76020" w:rsidR="00735F22" w:rsidRDefault="00735F22" w:rsidP="00735F22">
            <w:r>
              <w:t>5 (2+ Races, Non-Hispanic)</w:t>
            </w:r>
          </w:p>
        </w:tc>
        <w:tc>
          <w:tcPr>
            <w:tcW w:w="3960" w:type="dxa"/>
          </w:tcPr>
          <w:p w14:paraId="1A82EC1F" w14:textId="62C69B98" w:rsidR="00735F22" w:rsidRDefault="00735F22" w:rsidP="00735F22">
            <w:r>
              <w:t>20</w:t>
            </w:r>
          </w:p>
        </w:tc>
      </w:tr>
    </w:tbl>
    <w:p w14:paraId="505A82CD" w14:textId="77777777" w:rsidR="00735F22" w:rsidRDefault="00735F22" w:rsidP="00735F22"/>
    <w:tbl>
      <w:tblPr>
        <w:tblStyle w:val="TableGrid"/>
        <w:tblW w:w="0" w:type="auto"/>
        <w:tblLook w:val="04A0" w:firstRow="1" w:lastRow="0" w:firstColumn="1" w:lastColumn="0" w:noHBand="0" w:noVBand="1"/>
      </w:tblPr>
      <w:tblGrid>
        <w:gridCol w:w="3955"/>
        <w:gridCol w:w="3955"/>
      </w:tblGrid>
      <w:tr w:rsidR="00BD1813" w14:paraId="0EB0780E" w14:textId="77777777" w:rsidTr="00BD1813">
        <w:tc>
          <w:tcPr>
            <w:tcW w:w="3960" w:type="dxa"/>
          </w:tcPr>
          <w:p w14:paraId="1C421F1B" w14:textId="003248DE" w:rsidR="00BD1813" w:rsidRPr="004D2A5E" w:rsidRDefault="00BD1813" w:rsidP="00735F22">
            <w:pPr>
              <w:rPr>
                <w:b/>
                <w:bCs/>
              </w:rPr>
            </w:pPr>
            <w:r w:rsidRPr="004D2A5E">
              <w:rPr>
                <w:b/>
                <w:bCs/>
              </w:rPr>
              <w:t>Age</w:t>
            </w:r>
          </w:p>
        </w:tc>
        <w:tc>
          <w:tcPr>
            <w:tcW w:w="3960" w:type="dxa"/>
          </w:tcPr>
          <w:p w14:paraId="2FB004AF" w14:textId="2A30B19A" w:rsidR="00BD1813" w:rsidRPr="004D2A5E" w:rsidRDefault="00BD1813" w:rsidP="00735F22">
            <w:pPr>
              <w:rPr>
                <w:b/>
                <w:bCs/>
              </w:rPr>
            </w:pPr>
            <w:r w:rsidRPr="004D2A5E">
              <w:rPr>
                <w:b/>
                <w:bCs/>
              </w:rPr>
              <w:t>Count</w:t>
            </w:r>
          </w:p>
        </w:tc>
      </w:tr>
      <w:tr w:rsidR="00BD1813" w14:paraId="79AC771A" w14:textId="77777777" w:rsidTr="00BD1813">
        <w:tc>
          <w:tcPr>
            <w:tcW w:w="3960" w:type="dxa"/>
          </w:tcPr>
          <w:p w14:paraId="22FA79B2" w14:textId="5F2C967A" w:rsidR="00BD1813" w:rsidRDefault="00BD1813" w:rsidP="00735F22">
            <w:r>
              <w:t>1 (50-64)</w:t>
            </w:r>
          </w:p>
        </w:tc>
        <w:tc>
          <w:tcPr>
            <w:tcW w:w="3960" w:type="dxa"/>
          </w:tcPr>
          <w:p w14:paraId="7E1B5583" w14:textId="4C95B79D" w:rsidR="00BD1813" w:rsidRDefault="00BD1813" w:rsidP="00735F22">
            <w:r>
              <w:t>0</w:t>
            </w:r>
          </w:p>
        </w:tc>
      </w:tr>
      <w:tr w:rsidR="00BD1813" w14:paraId="39D3CBB2" w14:textId="77777777" w:rsidTr="00BD1813">
        <w:tc>
          <w:tcPr>
            <w:tcW w:w="3960" w:type="dxa"/>
          </w:tcPr>
          <w:p w14:paraId="68620BAA" w14:textId="6385E17F" w:rsidR="00BD1813" w:rsidRDefault="00BD1813" w:rsidP="00735F22">
            <w:r>
              <w:t>2 (65-80)</w:t>
            </w:r>
          </w:p>
        </w:tc>
        <w:tc>
          <w:tcPr>
            <w:tcW w:w="3960" w:type="dxa"/>
          </w:tcPr>
          <w:p w14:paraId="14667644" w14:textId="0F42C85A" w:rsidR="00BD1813" w:rsidRDefault="00BD1813" w:rsidP="00735F22">
            <w:r>
              <w:t>714</w:t>
            </w:r>
          </w:p>
        </w:tc>
      </w:tr>
    </w:tbl>
    <w:p w14:paraId="1B1E4F2E" w14:textId="77777777" w:rsidR="00BD1813" w:rsidRPr="00735F22" w:rsidRDefault="00BD1813" w:rsidP="00735F22"/>
    <w:p w14:paraId="3388DE36" w14:textId="4EA69DC5" w:rsidR="00193F58" w:rsidRDefault="004D2A5E" w:rsidP="00193F58">
      <w:pPr>
        <w:pStyle w:val="Heading2"/>
      </w:pPr>
      <w:r>
        <w:t>Discretize Subgroups</w:t>
      </w:r>
    </w:p>
    <w:p w14:paraId="2A40E4DA" w14:textId="5AEB7DBA" w:rsidR="004D2A5E" w:rsidRPr="004D2A5E" w:rsidRDefault="004D2A5E" w:rsidP="004D2A5E">
      <w:r>
        <w:t xml:space="preserve">There is only one age group within the </w:t>
      </w:r>
      <w:r w:rsidR="004A2113">
        <w:t>dataset,</w:t>
      </w:r>
      <w:r>
        <w:t xml:space="preserve"> so it’s already </w:t>
      </w:r>
      <w:r w:rsidR="00391541">
        <w:t>discretized</w:t>
      </w:r>
      <w:r>
        <w:t xml:space="preserve">. </w:t>
      </w:r>
    </w:p>
    <w:p w14:paraId="7B9562DC" w14:textId="0055A65D" w:rsidR="00960205" w:rsidRDefault="00391541" w:rsidP="00960205">
      <w:pPr>
        <w:pStyle w:val="Heading2"/>
      </w:pPr>
      <w:r>
        <w:t>Protected Class Selection</w:t>
      </w:r>
    </w:p>
    <w:p w14:paraId="565D9935" w14:textId="505AAF97" w:rsidR="00450CE2" w:rsidRPr="00450CE2" w:rsidRDefault="00450CE2" w:rsidP="00450CE2">
      <w:r>
        <w:t>For this project, we have decided to focus on race and gender</w:t>
      </w:r>
      <w:r w:rsidR="00B26C24">
        <w:t xml:space="preserve"> for the rest of the analysis. Even though age is a protected class, </w:t>
      </w:r>
      <w:r w:rsidR="003119E4">
        <w:t>all</w:t>
      </w:r>
      <w:r w:rsidR="00B26C24">
        <w:t xml:space="preserve"> the observations for it are within the same age group so we feel it’s best to no include it.</w:t>
      </w:r>
    </w:p>
    <w:p w14:paraId="12EFBDB8" w14:textId="54326ED1" w:rsidR="0011063D" w:rsidRDefault="0011063D" w:rsidP="0011063D">
      <w:pPr>
        <w:pStyle w:val="Heading2"/>
      </w:pPr>
      <w:r>
        <w:t>Protected Classes Vs Dependent Variables (Tables)</w:t>
      </w:r>
    </w:p>
    <w:p w14:paraId="38CF88AC" w14:textId="4B84B85B" w:rsidR="0011063D" w:rsidRDefault="0011063D" w:rsidP="0011063D">
      <w:pPr>
        <w:pStyle w:val="Heading3"/>
      </w:pPr>
      <w:r>
        <w:t>Gender vs Number of Doctors Visited</w:t>
      </w:r>
    </w:p>
    <w:tbl>
      <w:tblPr>
        <w:tblStyle w:val="TableGrid"/>
        <w:tblW w:w="0" w:type="auto"/>
        <w:tblLook w:val="04A0" w:firstRow="1" w:lastRow="0" w:firstColumn="1" w:lastColumn="0" w:noHBand="0" w:noVBand="1"/>
      </w:tblPr>
      <w:tblGrid>
        <w:gridCol w:w="1581"/>
        <w:gridCol w:w="1294"/>
        <w:gridCol w:w="1871"/>
        <w:gridCol w:w="1582"/>
        <w:gridCol w:w="1582"/>
      </w:tblGrid>
      <w:tr w:rsidR="003119E4" w14:paraId="1C1C46D2" w14:textId="77777777" w:rsidTr="003119E4">
        <w:tc>
          <w:tcPr>
            <w:tcW w:w="1581" w:type="dxa"/>
          </w:tcPr>
          <w:p w14:paraId="70CDF9F2" w14:textId="77777777" w:rsidR="003119E4" w:rsidRDefault="003119E4" w:rsidP="003119E4"/>
        </w:tc>
        <w:tc>
          <w:tcPr>
            <w:tcW w:w="1294" w:type="dxa"/>
          </w:tcPr>
          <w:p w14:paraId="28FA9DFE" w14:textId="4296D85F" w:rsidR="003119E4" w:rsidRDefault="003119E4" w:rsidP="003119E4">
            <w:r>
              <w:t xml:space="preserve">Number of Doctors Visted </w:t>
            </w:r>
          </w:p>
        </w:tc>
        <w:tc>
          <w:tcPr>
            <w:tcW w:w="1871" w:type="dxa"/>
          </w:tcPr>
          <w:p w14:paraId="318BF476" w14:textId="3293128D" w:rsidR="003119E4" w:rsidRDefault="003119E4" w:rsidP="003119E4">
            <w:r>
              <w:t>1</w:t>
            </w:r>
          </w:p>
        </w:tc>
        <w:tc>
          <w:tcPr>
            <w:tcW w:w="1582" w:type="dxa"/>
          </w:tcPr>
          <w:p w14:paraId="612E2EE1" w14:textId="4F3B6AB0" w:rsidR="003119E4" w:rsidRDefault="003119E4" w:rsidP="003119E4">
            <w:r>
              <w:t>2</w:t>
            </w:r>
          </w:p>
        </w:tc>
        <w:tc>
          <w:tcPr>
            <w:tcW w:w="1582" w:type="dxa"/>
          </w:tcPr>
          <w:p w14:paraId="43C949AD" w14:textId="3578B602" w:rsidR="003119E4" w:rsidRDefault="003119E4" w:rsidP="003119E4">
            <w:r>
              <w:t>3</w:t>
            </w:r>
          </w:p>
        </w:tc>
      </w:tr>
      <w:tr w:rsidR="003119E4" w14:paraId="3A40A265" w14:textId="77777777" w:rsidTr="003119E4">
        <w:tc>
          <w:tcPr>
            <w:tcW w:w="1581" w:type="dxa"/>
          </w:tcPr>
          <w:p w14:paraId="03D59905" w14:textId="2B31BCF0" w:rsidR="003119E4" w:rsidRDefault="003119E4" w:rsidP="003119E4">
            <w:r>
              <w:t>Gender</w:t>
            </w:r>
          </w:p>
        </w:tc>
        <w:tc>
          <w:tcPr>
            <w:tcW w:w="1294" w:type="dxa"/>
          </w:tcPr>
          <w:p w14:paraId="345C072B" w14:textId="77777777" w:rsidR="003119E4" w:rsidRDefault="003119E4" w:rsidP="003119E4"/>
        </w:tc>
        <w:tc>
          <w:tcPr>
            <w:tcW w:w="1871" w:type="dxa"/>
          </w:tcPr>
          <w:p w14:paraId="498BD8DC" w14:textId="77777777" w:rsidR="003119E4" w:rsidRDefault="003119E4" w:rsidP="003119E4"/>
        </w:tc>
        <w:tc>
          <w:tcPr>
            <w:tcW w:w="1582" w:type="dxa"/>
          </w:tcPr>
          <w:p w14:paraId="150B3A67" w14:textId="77777777" w:rsidR="003119E4" w:rsidRDefault="003119E4" w:rsidP="003119E4"/>
        </w:tc>
        <w:tc>
          <w:tcPr>
            <w:tcW w:w="1582" w:type="dxa"/>
          </w:tcPr>
          <w:p w14:paraId="6ACC4A05" w14:textId="77777777" w:rsidR="003119E4" w:rsidRDefault="003119E4" w:rsidP="003119E4"/>
        </w:tc>
      </w:tr>
      <w:tr w:rsidR="003119E4" w14:paraId="5E0E1565" w14:textId="77777777" w:rsidTr="003119E4">
        <w:tc>
          <w:tcPr>
            <w:tcW w:w="1581" w:type="dxa"/>
          </w:tcPr>
          <w:p w14:paraId="5CA2CAD7" w14:textId="7AA6A624" w:rsidR="003119E4" w:rsidRDefault="003119E4" w:rsidP="003119E4">
            <w:r>
              <w:t>1 (male)</w:t>
            </w:r>
          </w:p>
        </w:tc>
        <w:tc>
          <w:tcPr>
            <w:tcW w:w="1294" w:type="dxa"/>
          </w:tcPr>
          <w:p w14:paraId="6C4C8540" w14:textId="77777777" w:rsidR="003119E4" w:rsidRDefault="003119E4" w:rsidP="003119E4"/>
        </w:tc>
        <w:tc>
          <w:tcPr>
            <w:tcW w:w="1871" w:type="dxa"/>
          </w:tcPr>
          <w:p w14:paraId="4EA0DEB6" w14:textId="3E2F36DE" w:rsidR="003119E4" w:rsidRDefault="003119E4" w:rsidP="003119E4">
            <w:r>
              <w:t>56</w:t>
            </w:r>
          </w:p>
        </w:tc>
        <w:tc>
          <w:tcPr>
            <w:tcW w:w="1582" w:type="dxa"/>
          </w:tcPr>
          <w:p w14:paraId="0C8CCCB4" w14:textId="36A8258A" w:rsidR="003119E4" w:rsidRDefault="003119E4" w:rsidP="003119E4">
            <w:r>
              <w:t>173</w:t>
            </w:r>
          </w:p>
        </w:tc>
        <w:tc>
          <w:tcPr>
            <w:tcW w:w="1582" w:type="dxa"/>
          </w:tcPr>
          <w:p w14:paraId="1095CE0A" w14:textId="1919561F" w:rsidR="003119E4" w:rsidRDefault="003119E4" w:rsidP="003119E4">
            <w:r>
              <w:t>92</w:t>
            </w:r>
          </w:p>
        </w:tc>
      </w:tr>
      <w:tr w:rsidR="003119E4" w14:paraId="276FC550" w14:textId="77777777" w:rsidTr="003119E4">
        <w:tc>
          <w:tcPr>
            <w:tcW w:w="1581" w:type="dxa"/>
          </w:tcPr>
          <w:p w14:paraId="5D57B3A2" w14:textId="25E86FF1" w:rsidR="003119E4" w:rsidRDefault="003119E4" w:rsidP="003119E4">
            <w:r>
              <w:t>2 (female)</w:t>
            </w:r>
          </w:p>
        </w:tc>
        <w:tc>
          <w:tcPr>
            <w:tcW w:w="1294" w:type="dxa"/>
          </w:tcPr>
          <w:p w14:paraId="089335EE" w14:textId="77777777" w:rsidR="003119E4" w:rsidRDefault="003119E4" w:rsidP="003119E4"/>
        </w:tc>
        <w:tc>
          <w:tcPr>
            <w:tcW w:w="1871" w:type="dxa"/>
          </w:tcPr>
          <w:p w14:paraId="1288AA67" w14:textId="229C8DE4" w:rsidR="003119E4" w:rsidRDefault="00D562DF" w:rsidP="003119E4">
            <w:r>
              <w:t>75</w:t>
            </w:r>
          </w:p>
        </w:tc>
        <w:tc>
          <w:tcPr>
            <w:tcW w:w="1582" w:type="dxa"/>
          </w:tcPr>
          <w:p w14:paraId="1FFDFB13" w14:textId="6B033861" w:rsidR="003119E4" w:rsidRDefault="00D562DF" w:rsidP="003119E4">
            <w:r>
              <w:t>199</w:t>
            </w:r>
          </w:p>
        </w:tc>
        <w:tc>
          <w:tcPr>
            <w:tcW w:w="1582" w:type="dxa"/>
          </w:tcPr>
          <w:p w14:paraId="6D95D095" w14:textId="4B1B5C4E" w:rsidR="003119E4" w:rsidRDefault="00D562DF" w:rsidP="003119E4">
            <w:r>
              <w:t>119</w:t>
            </w:r>
          </w:p>
        </w:tc>
      </w:tr>
    </w:tbl>
    <w:p w14:paraId="3198543F" w14:textId="77777777" w:rsidR="003119E4" w:rsidRPr="003119E4" w:rsidRDefault="003119E4" w:rsidP="003119E4"/>
    <w:p w14:paraId="63AB222D" w14:textId="000E4960" w:rsidR="0011063D" w:rsidRDefault="003842C4" w:rsidP="0011063D">
      <w:pPr>
        <w:pStyle w:val="Heading3"/>
      </w:pPr>
      <w:r>
        <w:lastRenderedPageBreak/>
        <w:t>Gender vs Prescription Sleep Medication</w:t>
      </w:r>
    </w:p>
    <w:tbl>
      <w:tblPr>
        <w:tblStyle w:val="TableGrid"/>
        <w:tblW w:w="0" w:type="auto"/>
        <w:tblLook w:val="04A0" w:firstRow="1" w:lastRow="0" w:firstColumn="1" w:lastColumn="0" w:noHBand="0" w:noVBand="1"/>
      </w:tblPr>
      <w:tblGrid>
        <w:gridCol w:w="1435"/>
        <w:gridCol w:w="1530"/>
        <w:gridCol w:w="1890"/>
        <w:gridCol w:w="1473"/>
        <w:gridCol w:w="1582"/>
      </w:tblGrid>
      <w:tr w:rsidR="002E24F0" w14:paraId="4449F9B5" w14:textId="77777777" w:rsidTr="00E81CAA">
        <w:tc>
          <w:tcPr>
            <w:tcW w:w="1435" w:type="dxa"/>
          </w:tcPr>
          <w:p w14:paraId="72E0B0D5" w14:textId="12E92A12" w:rsidR="002E24F0" w:rsidRDefault="002E24F0" w:rsidP="00B34354">
            <w:r>
              <w:t>Prescription Sleep Medication</w:t>
            </w:r>
          </w:p>
        </w:tc>
        <w:tc>
          <w:tcPr>
            <w:tcW w:w="1530" w:type="dxa"/>
          </w:tcPr>
          <w:p w14:paraId="30ECC09C" w14:textId="43EA2BB7" w:rsidR="002E24F0" w:rsidRDefault="002E24F0" w:rsidP="00B34354">
            <w:r>
              <w:t>-1</w:t>
            </w:r>
            <w:r w:rsidR="00A9636A">
              <w:t xml:space="preserve"> (refused)</w:t>
            </w:r>
          </w:p>
        </w:tc>
        <w:tc>
          <w:tcPr>
            <w:tcW w:w="1890" w:type="dxa"/>
          </w:tcPr>
          <w:p w14:paraId="05A5E370" w14:textId="5E5A982A" w:rsidR="002E24F0" w:rsidRDefault="002E24F0" w:rsidP="00B34354">
            <w:r>
              <w:t>1</w:t>
            </w:r>
            <w:r w:rsidR="00A9636A">
              <w:t xml:space="preserve"> (use regularly)</w:t>
            </w:r>
          </w:p>
        </w:tc>
        <w:tc>
          <w:tcPr>
            <w:tcW w:w="1473" w:type="dxa"/>
          </w:tcPr>
          <w:p w14:paraId="4812ED18" w14:textId="4FA2D969" w:rsidR="002E24F0" w:rsidRDefault="002E24F0" w:rsidP="00B34354">
            <w:r>
              <w:t>2</w:t>
            </w:r>
            <w:r w:rsidR="00A9636A">
              <w:t xml:space="preserve"> (use occasionally)</w:t>
            </w:r>
          </w:p>
        </w:tc>
        <w:tc>
          <w:tcPr>
            <w:tcW w:w="1582" w:type="dxa"/>
          </w:tcPr>
          <w:p w14:paraId="191E8E68" w14:textId="49357F3E" w:rsidR="002E24F0" w:rsidRDefault="002E24F0" w:rsidP="00B34354">
            <w:r>
              <w:t>3</w:t>
            </w:r>
            <w:r w:rsidR="00A9636A">
              <w:t xml:space="preserve"> (do not use)</w:t>
            </w:r>
          </w:p>
        </w:tc>
      </w:tr>
      <w:tr w:rsidR="002E24F0" w14:paraId="29566C4A" w14:textId="77777777" w:rsidTr="00E81CAA">
        <w:tc>
          <w:tcPr>
            <w:tcW w:w="1435" w:type="dxa"/>
          </w:tcPr>
          <w:p w14:paraId="64FD6AFF" w14:textId="77777777" w:rsidR="002E24F0" w:rsidRDefault="002E24F0" w:rsidP="00B34354">
            <w:r>
              <w:t>Gender</w:t>
            </w:r>
          </w:p>
        </w:tc>
        <w:tc>
          <w:tcPr>
            <w:tcW w:w="1530" w:type="dxa"/>
          </w:tcPr>
          <w:p w14:paraId="68FE9519" w14:textId="77777777" w:rsidR="002E24F0" w:rsidRDefault="002E24F0" w:rsidP="00B34354"/>
        </w:tc>
        <w:tc>
          <w:tcPr>
            <w:tcW w:w="1890" w:type="dxa"/>
          </w:tcPr>
          <w:p w14:paraId="09AABF78" w14:textId="77777777" w:rsidR="002E24F0" w:rsidRDefault="002E24F0" w:rsidP="00B34354"/>
        </w:tc>
        <w:tc>
          <w:tcPr>
            <w:tcW w:w="1473" w:type="dxa"/>
          </w:tcPr>
          <w:p w14:paraId="76801AD5" w14:textId="77777777" w:rsidR="002E24F0" w:rsidRDefault="002E24F0" w:rsidP="00B34354"/>
        </w:tc>
        <w:tc>
          <w:tcPr>
            <w:tcW w:w="1582" w:type="dxa"/>
          </w:tcPr>
          <w:p w14:paraId="2B925F15" w14:textId="77777777" w:rsidR="002E24F0" w:rsidRDefault="002E24F0" w:rsidP="00B34354"/>
        </w:tc>
      </w:tr>
      <w:tr w:rsidR="002E24F0" w14:paraId="1AED6873" w14:textId="77777777" w:rsidTr="00E81CAA">
        <w:tc>
          <w:tcPr>
            <w:tcW w:w="1435" w:type="dxa"/>
          </w:tcPr>
          <w:p w14:paraId="73852D8B" w14:textId="77777777" w:rsidR="002E24F0" w:rsidRDefault="002E24F0" w:rsidP="00B34354">
            <w:r>
              <w:t>1 (male)</w:t>
            </w:r>
          </w:p>
        </w:tc>
        <w:tc>
          <w:tcPr>
            <w:tcW w:w="1530" w:type="dxa"/>
          </w:tcPr>
          <w:p w14:paraId="57312575" w14:textId="2518F64A" w:rsidR="002E24F0" w:rsidRDefault="002E24F0" w:rsidP="00B34354">
            <w:r>
              <w:t>0</w:t>
            </w:r>
          </w:p>
        </w:tc>
        <w:tc>
          <w:tcPr>
            <w:tcW w:w="1890" w:type="dxa"/>
          </w:tcPr>
          <w:p w14:paraId="1376CC01" w14:textId="6FA398BE" w:rsidR="002E24F0" w:rsidRDefault="002E24F0" w:rsidP="00B34354">
            <w:r>
              <w:t>21</w:t>
            </w:r>
          </w:p>
        </w:tc>
        <w:tc>
          <w:tcPr>
            <w:tcW w:w="1473" w:type="dxa"/>
          </w:tcPr>
          <w:p w14:paraId="4F7CF550" w14:textId="3D133E8F" w:rsidR="002E24F0" w:rsidRDefault="002E24F0" w:rsidP="00B34354">
            <w:r>
              <w:t>15</w:t>
            </w:r>
          </w:p>
        </w:tc>
        <w:tc>
          <w:tcPr>
            <w:tcW w:w="1582" w:type="dxa"/>
          </w:tcPr>
          <w:p w14:paraId="07DBEBB0" w14:textId="74A73DF7" w:rsidR="002E24F0" w:rsidRDefault="002E24F0" w:rsidP="00B34354">
            <w:r>
              <w:t>285</w:t>
            </w:r>
          </w:p>
        </w:tc>
      </w:tr>
      <w:tr w:rsidR="002E24F0" w14:paraId="1F8CC9D1" w14:textId="77777777" w:rsidTr="00E81CAA">
        <w:tc>
          <w:tcPr>
            <w:tcW w:w="1435" w:type="dxa"/>
          </w:tcPr>
          <w:p w14:paraId="20CCCF62" w14:textId="77777777" w:rsidR="002E24F0" w:rsidRDefault="002E24F0" w:rsidP="00B34354">
            <w:r>
              <w:t>2 (female)</w:t>
            </w:r>
          </w:p>
        </w:tc>
        <w:tc>
          <w:tcPr>
            <w:tcW w:w="1530" w:type="dxa"/>
          </w:tcPr>
          <w:p w14:paraId="6C3CA0A4" w14:textId="4F011089" w:rsidR="002E24F0" w:rsidRDefault="002E24F0" w:rsidP="00B34354">
            <w:r>
              <w:t>3</w:t>
            </w:r>
          </w:p>
        </w:tc>
        <w:tc>
          <w:tcPr>
            <w:tcW w:w="1890" w:type="dxa"/>
          </w:tcPr>
          <w:p w14:paraId="6CEB9CB3" w14:textId="2750176C" w:rsidR="002E24F0" w:rsidRDefault="002E24F0" w:rsidP="00B34354">
            <w:r>
              <w:t>17</w:t>
            </w:r>
          </w:p>
        </w:tc>
        <w:tc>
          <w:tcPr>
            <w:tcW w:w="1473" w:type="dxa"/>
          </w:tcPr>
          <w:p w14:paraId="25E7793D" w14:textId="6BE5210B" w:rsidR="002E24F0" w:rsidRDefault="002E24F0" w:rsidP="00B34354">
            <w:r>
              <w:t>19</w:t>
            </w:r>
          </w:p>
        </w:tc>
        <w:tc>
          <w:tcPr>
            <w:tcW w:w="1582" w:type="dxa"/>
          </w:tcPr>
          <w:p w14:paraId="3C22D687" w14:textId="4DEF3A6D" w:rsidR="002E24F0" w:rsidRDefault="002E24F0" w:rsidP="00B34354">
            <w:r>
              <w:t>354</w:t>
            </w:r>
          </w:p>
        </w:tc>
      </w:tr>
    </w:tbl>
    <w:p w14:paraId="1756AABC" w14:textId="77777777" w:rsidR="002E24F0" w:rsidRPr="002E24F0" w:rsidRDefault="002E24F0" w:rsidP="002E24F0"/>
    <w:p w14:paraId="4D4F6EE5" w14:textId="44ED4D85" w:rsidR="003842C4" w:rsidRDefault="003842C4" w:rsidP="003842C4">
      <w:pPr>
        <w:pStyle w:val="Heading3"/>
      </w:pPr>
      <w:r>
        <w:t>Race vs Number of Doctors Visited</w:t>
      </w:r>
    </w:p>
    <w:tbl>
      <w:tblPr>
        <w:tblStyle w:val="TableGrid"/>
        <w:tblW w:w="0" w:type="auto"/>
        <w:tblLook w:val="04A0" w:firstRow="1" w:lastRow="0" w:firstColumn="1" w:lastColumn="0" w:noHBand="0" w:noVBand="1"/>
      </w:tblPr>
      <w:tblGrid>
        <w:gridCol w:w="1795"/>
        <w:gridCol w:w="1350"/>
        <w:gridCol w:w="1601"/>
        <w:gridCol w:w="1582"/>
        <w:gridCol w:w="1582"/>
      </w:tblGrid>
      <w:tr w:rsidR="00E81CAA" w14:paraId="695E51E6" w14:textId="77777777" w:rsidTr="00E81CAA">
        <w:tc>
          <w:tcPr>
            <w:tcW w:w="1795" w:type="dxa"/>
          </w:tcPr>
          <w:p w14:paraId="1BECCCC0" w14:textId="77777777" w:rsidR="00E81CAA" w:rsidRDefault="00E81CAA" w:rsidP="00B34354"/>
        </w:tc>
        <w:tc>
          <w:tcPr>
            <w:tcW w:w="1350" w:type="dxa"/>
          </w:tcPr>
          <w:p w14:paraId="6677B19F" w14:textId="77777777" w:rsidR="00E81CAA" w:rsidRDefault="00E81CAA" w:rsidP="00B34354">
            <w:r>
              <w:t xml:space="preserve">Number of Doctors Visted </w:t>
            </w:r>
          </w:p>
        </w:tc>
        <w:tc>
          <w:tcPr>
            <w:tcW w:w="1601" w:type="dxa"/>
          </w:tcPr>
          <w:p w14:paraId="18E612BB" w14:textId="77777777" w:rsidR="00E81CAA" w:rsidRDefault="00E81CAA" w:rsidP="00B34354">
            <w:r>
              <w:t>1</w:t>
            </w:r>
          </w:p>
        </w:tc>
        <w:tc>
          <w:tcPr>
            <w:tcW w:w="1582" w:type="dxa"/>
          </w:tcPr>
          <w:p w14:paraId="4D694DF9" w14:textId="77777777" w:rsidR="00E81CAA" w:rsidRDefault="00E81CAA" w:rsidP="00B34354">
            <w:r>
              <w:t>2</w:t>
            </w:r>
          </w:p>
        </w:tc>
        <w:tc>
          <w:tcPr>
            <w:tcW w:w="1582" w:type="dxa"/>
          </w:tcPr>
          <w:p w14:paraId="5BE13294" w14:textId="77777777" w:rsidR="00E81CAA" w:rsidRDefault="00E81CAA" w:rsidP="00B34354">
            <w:r>
              <w:t>3</w:t>
            </w:r>
          </w:p>
        </w:tc>
      </w:tr>
      <w:tr w:rsidR="00E81CAA" w14:paraId="7FCA52F3" w14:textId="77777777" w:rsidTr="00E81CAA">
        <w:tc>
          <w:tcPr>
            <w:tcW w:w="1795" w:type="dxa"/>
          </w:tcPr>
          <w:p w14:paraId="6278C13D" w14:textId="77777777" w:rsidR="00E81CAA" w:rsidRDefault="00E81CAA" w:rsidP="00B34354">
            <w:r>
              <w:t>Gender</w:t>
            </w:r>
          </w:p>
        </w:tc>
        <w:tc>
          <w:tcPr>
            <w:tcW w:w="1350" w:type="dxa"/>
          </w:tcPr>
          <w:p w14:paraId="4D9A3573" w14:textId="77777777" w:rsidR="00E81CAA" w:rsidRDefault="00E81CAA" w:rsidP="00B34354"/>
        </w:tc>
        <w:tc>
          <w:tcPr>
            <w:tcW w:w="1601" w:type="dxa"/>
          </w:tcPr>
          <w:p w14:paraId="30015305" w14:textId="77777777" w:rsidR="00E81CAA" w:rsidRDefault="00E81CAA" w:rsidP="00B34354"/>
        </w:tc>
        <w:tc>
          <w:tcPr>
            <w:tcW w:w="1582" w:type="dxa"/>
          </w:tcPr>
          <w:p w14:paraId="3DDAC347" w14:textId="77777777" w:rsidR="00E81CAA" w:rsidRDefault="00E81CAA" w:rsidP="00B34354"/>
        </w:tc>
        <w:tc>
          <w:tcPr>
            <w:tcW w:w="1582" w:type="dxa"/>
          </w:tcPr>
          <w:p w14:paraId="0C825A2E" w14:textId="77777777" w:rsidR="00E81CAA" w:rsidRDefault="00E81CAA" w:rsidP="00B34354"/>
        </w:tc>
      </w:tr>
      <w:tr w:rsidR="00E81CAA" w14:paraId="14E7F060" w14:textId="77777777" w:rsidTr="00E81CAA">
        <w:tc>
          <w:tcPr>
            <w:tcW w:w="1795" w:type="dxa"/>
          </w:tcPr>
          <w:p w14:paraId="0FDD35FB" w14:textId="4833EF3B" w:rsidR="00E81CAA" w:rsidRDefault="00E81CAA" w:rsidP="00B34354">
            <w:r>
              <w:t>1 (White, non-Hispanic)</w:t>
            </w:r>
          </w:p>
        </w:tc>
        <w:tc>
          <w:tcPr>
            <w:tcW w:w="1350" w:type="dxa"/>
          </w:tcPr>
          <w:p w14:paraId="346CA1D8" w14:textId="440334ED" w:rsidR="00E81CAA" w:rsidRDefault="00E81CAA" w:rsidP="00B34354"/>
        </w:tc>
        <w:tc>
          <w:tcPr>
            <w:tcW w:w="1601" w:type="dxa"/>
          </w:tcPr>
          <w:p w14:paraId="4689B622" w14:textId="7543F9F8" w:rsidR="00E81CAA" w:rsidRDefault="00DB2A91" w:rsidP="00B34354">
            <w:r>
              <w:t>103</w:t>
            </w:r>
          </w:p>
        </w:tc>
        <w:tc>
          <w:tcPr>
            <w:tcW w:w="1582" w:type="dxa"/>
          </w:tcPr>
          <w:p w14:paraId="2C1D07F3" w14:textId="4E4DF624" w:rsidR="00E81CAA" w:rsidRDefault="00DB2A91" w:rsidP="00B34354">
            <w:r>
              <w:t>296</w:t>
            </w:r>
          </w:p>
        </w:tc>
        <w:tc>
          <w:tcPr>
            <w:tcW w:w="1582" w:type="dxa"/>
          </w:tcPr>
          <w:p w14:paraId="70C6C7B2" w14:textId="5F20D18D" w:rsidR="00E81CAA" w:rsidRDefault="00DB2A91" w:rsidP="00B34354">
            <w:r>
              <w:t>179</w:t>
            </w:r>
          </w:p>
        </w:tc>
      </w:tr>
      <w:tr w:rsidR="00E81CAA" w14:paraId="63BC2E45" w14:textId="77777777" w:rsidTr="00E81CAA">
        <w:tc>
          <w:tcPr>
            <w:tcW w:w="1795" w:type="dxa"/>
          </w:tcPr>
          <w:p w14:paraId="6412E1CE" w14:textId="7E1CF9D7" w:rsidR="00E81CAA" w:rsidRDefault="00E81CAA" w:rsidP="00B34354">
            <w:r>
              <w:t>2 (Black, non-Hispanic)</w:t>
            </w:r>
          </w:p>
        </w:tc>
        <w:tc>
          <w:tcPr>
            <w:tcW w:w="1350" w:type="dxa"/>
          </w:tcPr>
          <w:p w14:paraId="436D93CC" w14:textId="77777777" w:rsidR="00E81CAA" w:rsidRDefault="00E81CAA" w:rsidP="00B34354"/>
        </w:tc>
        <w:tc>
          <w:tcPr>
            <w:tcW w:w="1601" w:type="dxa"/>
          </w:tcPr>
          <w:p w14:paraId="5DCBCB87" w14:textId="091407C3" w:rsidR="00E81CAA" w:rsidRDefault="00DB2A91" w:rsidP="00B34354">
            <w:r>
              <w:t>8</w:t>
            </w:r>
          </w:p>
        </w:tc>
        <w:tc>
          <w:tcPr>
            <w:tcW w:w="1582" w:type="dxa"/>
          </w:tcPr>
          <w:p w14:paraId="6E4BF2C0" w14:textId="53128930" w:rsidR="00E81CAA" w:rsidRDefault="00DB2A91" w:rsidP="00B34354">
            <w:r>
              <w:t>32</w:t>
            </w:r>
          </w:p>
        </w:tc>
        <w:tc>
          <w:tcPr>
            <w:tcW w:w="1582" w:type="dxa"/>
          </w:tcPr>
          <w:p w14:paraId="72ACA17D" w14:textId="09B710D9" w:rsidR="00E81CAA" w:rsidRDefault="00DB2A91" w:rsidP="00B34354">
            <w:r>
              <w:t>12</w:t>
            </w:r>
          </w:p>
        </w:tc>
      </w:tr>
      <w:tr w:rsidR="00E81CAA" w14:paraId="127FD064" w14:textId="77777777" w:rsidTr="00E81CAA">
        <w:tc>
          <w:tcPr>
            <w:tcW w:w="1795" w:type="dxa"/>
          </w:tcPr>
          <w:p w14:paraId="20FD5E54" w14:textId="5A1BFA9F" w:rsidR="00E81CAA" w:rsidRDefault="00E81CAA" w:rsidP="00B34354">
            <w:r>
              <w:t>3 (Other, non-Hispanic)</w:t>
            </w:r>
          </w:p>
        </w:tc>
        <w:tc>
          <w:tcPr>
            <w:tcW w:w="1350" w:type="dxa"/>
          </w:tcPr>
          <w:p w14:paraId="331892FC" w14:textId="77777777" w:rsidR="00E81CAA" w:rsidRDefault="00E81CAA" w:rsidP="00B34354"/>
        </w:tc>
        <w:tc>
          <w:tcPr>
            <w:tcW w:w="1601" w:type="dxa"/>
          </w:tcPr>
          <w:p w14:paraId="50CB988D" w14:textId="6AEB3324" w:rsidR="00E81CAA" w:rsidRDefault="00DB2A91" w:rsidP="00B34354">
            <w:r>
              <w:t>7</w:t>
            </w:r>
          </w:p>
        </w:tc>
        <w:tc>
          <w:tcPr>
            <w:tcW w:w="1582" w:type="dxa"/>
          </w:tcPr>
          <w:p w14:paraId="2DA82C3F" w14:textId="4E6CEB0B" w:rsidR="00E81CAA" w:rsidRDefault="00DB2A91" w:rsidP="00B34354">
            <w:r>
              <w:t>6</w:t>
            </w:r>
          </w:p>
        </w:tc>
        <w:tc>
          <w:tcPr>
            <w:tcW w:w="1582" w:type="dxa"/>
          </w:tcPr>
          <w:p w14:paraId="27B62A41" w14:textId="68B324E3" w:rsidR="00E81CAA" w:rsidRDefault="00DB2A91" w:rsidP="00B34354">
            <w:r>
              <w:t>7</w:t>
            </w:r>
          </w:p>
        </w:tc>
      </w:tr>
      <w:tr w:rsidR="00E81CAA" w14:paraId="317385E0" w14:textId="77777777" w:rsidTr="00E81CAA">
        <w:tc>
          <w:tcPr>
            <w:tcW w:w="1795" w:type="dxa"/>
          </w:tcPr>
          <w:p w14:paraId="3A424286" w14:textId="0CB65E74" w:rsidR="00E81CAA" w:rsidRDefault="00E81CAA" w:rsidP="00B34354">
            <w:r>
              <w:t>4 (Hispanic)</w:t>
            </w:r>
          </w:p>
        </w:tc>
        <w:tc>
          <w:tcPr>
            <w:tcW w:w="1350" w:type="dxa"/>
          </w:tcPr>
          <w:p w14:paraId="1AFEEA78" w14:textId="77777777" w:rsidR="00E81CAA" w:rsidRDefault="00E81CAA" w:rsidP="00B34354"/>
        </w:tc>
        <w:tc>
          <w:tcPr>
            <w:tcW w:w="1601" w:type="dxa"/>
          </w:tcPr>
          <w:p w14:paraId="4075C4A0" w14:textId="439EBCE0" w:rsidR="00E81CAA" w:rsidRDefault="00DB2A91" w:rsidP="00B34354">
            <w:r>
              <w:t>13</w:t>
            </w:r>
          </w:p>
        </w:tc>
        <w:tc>
          <w:tcPr>
            <w:tcW w:w="1582" w:type="dxa"/>
          </w:tcPr>
          <w:p w14:paraId="01050F76" w14:textId="6DAB8ED8" w:rsidR="00E81CAA" w:rsidRDefault="00DB2A91" w:rsidP="00B34354">
            <w:r>
              <w:t>24</w:t>
            </w:r>
          </w:p>
        </w:tc>
        <w:tc>
          <w:tcPr>
            <w:tcW w:w="1582" w:type="dxa"/>
          </w:tcPr>
          <w:p w14:paraId="3A2ED378" w14:textId="6993F08C" w:rsidR="00E81CAA" w:rsidRDefault="00DB2A91" w:rsidP="00B34354">
            <w:r>
              <w:t>7</w:t>
            </w:r>
          </w:p>
        </w:tc>
      </w:tr>
      <w:tr w:rsidR="00E81CAA" w14:paraId="316FEDBA" w14:textId="77777777" w:rsidTr="00E81CAA">
        <w:tc>
          <w:tcPr>
            <w:tcW w:w="1795" w:type="dxa"/>
          </w:tcPr>
          <w:p w14:paraId="1772B1E3" w14:textId="0AA1CB2D" w:rsidR="00E81CAA" w:rsidRDefault="00E81CAA" w:rsidP="00B34354">
            <w:r>
              <w:t>5 (2+ Races, Non-Hispanic)</w:t>
            </w:r>
          </w:p>
        </w:tc>
        <w:tc>
          <w:tcPr>
            <w:tcW w:w="1350" w:type="dxa"/>
          </w:tcPr>
          <w:p w14:paraId="261F143A" w14:textId="77777777" w:rsidR="00E81CAA" w:rsidRDefault="00E81CAA" w:rsidP="00B34354"/>
        </w:tc>
        <w:tc>
          <w:tcPr>
            <w:tcW w:w="1601" w:type="dxa"/>
          </w:tcPr>
          <w:p w14:paraId="1157C8D8" w14:textId="6B802344" w:rsidR="00E81CAA" w:rsidRDefault="00DB2A91" w:rsidP="00B34354">
            <w:r>
              <w:t>0</w:t>
            </w:r>
          </w:p>
        </w:tc>
        <w:tc>
          <w:tcPr>
            <w:tcW w:w="1582" w:type="dxa"/>
          </w:tcPr>
          <w:p w14:paraId="6FC0BCCA" w14:textId="019627D0" w:rsidR="00E81CAA" w:rsidRDefault="00DB2A91" w:rsidP="00B34354">
            <w:r>
              <w:t>14</w:t>
            </w:r>
          </w:p>
        </w:tc>
        <w:tc>
          <w:tcPr>
            <w:tcW w:w="1582" w:type="dxa"/>
          </w:tcPr>
          <w:p w14:paraId="501785AC" w14:textId="7881FDD2" w:rsidR="00E81CAA" w:rsidRDefault="00DB2A91" w:rsidP="00B34354">
            <w:r>
              <w:t>6</w:t>
            </w:r>
          </w:p>
        </w:tc>
      </w:tr>
    </w:tbl>
    <w:p w14:paraId="2534F5BF" w14:textId="77777777" w:rsidR="00E81CAA" w:rsidRPr="00E81CAA" w:rsidRDefault="00E81CAA" w:rsidP="00E81CAA"/>
    <w:p w14:paraId="07A7D97E" w14:textId="75D5D86B" w:rsidR="003842C4" w:rsidRPr="003842C4" w:rsidRDefault="003842C4" w:rsidP="00A00B02">
      <w:pPr>
        <w:pStyle w:val="Heading3"/>
      </w:pPr>
      <w:r>
        <w:t>Race vs Prescription Sleep Medication</w:t>
      </w:r>
    </w:p>
    <w:tbl>
      <w:tblPr>
        <w:tblStyle w:val="TableGrid"/>
        <w:tblW w:w="0" w:type="auto"/>
        <w:tblInd w:w="5" w:type="dxa"/>
        <w:tblLook w:val="04A0" w:firstRow="1" w:lastRow="0" w:firstColumn="1" w:lastColumn="0" w:noHBand="0" w:noVBand="1"/>
      </w:tblPr>
      <w:tblGrid>
        <w:gridCol w:w="1434"/>
        <w:gridCol w:w="1529"/>
        <w:gridCol w:w="1889"/>
        <w:gridCol w:w="1472"/>
        <w:gridCol w:w="1581"/>
      </w:tblGrid>
      <w:tr w:rsidR="00DB2A91" w14:paraId="08802C5B" w14:textId="77777777" w:rsidTr="00DB2A91">
        <w:tc>
          <w:tcPr>
            <w:tcW w:w="1434" w:type="dxa"/>
          </w:tcPr>
          <w:p w14:paraId="124275CD" w14:textId="77777777" w:rsidR="00DB2A91" w:rsidRDefault="00DB2A91" w:rsidP="00B34354">
            <w:r>
              <w:t>Prescription Sleep Medication</w:t>
            </w:r>
          </w:p>
        </w:tc>
        <w:tc>
          <w:tcPr>
            <w:tcW w:w="1529" w:type="dxa"/>
          </w:tcPr>
          <w:p w14:paraId="1AADE682" w14:textId="77777777" w:rsidR="00DB2A91" w:rsidRDefault="00DB2A91" w:rsidP="00B34354">
            <w:r>
              <w:t>-1 (refused)</w:t>
            </w:r>
          </w:p>
        </w:tc>
        <w:tc>
          <w:tcPr>
            <w:tcW w:w="1889" w:type="dxa"/>
          </w:tcPr>
          <w:p w14:paraId="1C70C313" w14:textId="77777777" w:rsidR="00DB2A91" w:rsidRDefault="00DB2A91" w:rsidP="00B34354">
            <w:r>
              <w:t>1 (use regularly)</w:t>
            </w:r>
          </w:p>
        </w:tc>
        <w:tc>
          <w:tcPr>
            <w:tcW w:w="1472" w:type="dxa"/>
          </w:tcPr>
          <w:p w14:paraId="2CF86C12" w14:textId="77777777" w:rsidR="00DB2A91" w:rsidRDefault="00DB2A91" w:rsidP="00B34354">
            <w:r>
              <w:t>2 (use occasionally)</w:t>
            </w:r>
          </w:p>
        </w:tc>
        <w:tc>
          <w:tcPr>
            <w:tcW w:w="1581" w:type="dxa"/>
          </w:tcPr>
          <w:p w14:paraId="5156C2E8" w14:textId="77777777" w:rsidR="00DB2A91" w:rsidRDefault="00DB2A91" w:rsidP="00B34354">
            <w:r>
              <w:t>3 (do not use)</w:t>
            </w:r>
          </w:p>
        </w:tc>
      </w:tr>
      <w:tr w:rsidR="00DB2A91" w14:paraId="1FEC3CFB" w14:textId="77777777" w:rsidTr="00DB2A91">
        <w:tc>
          <w:tcPr>
            <w:tcW w:w="1434" w:type="dxa"/>
          </w:tcPr>
          <w:p w14:paraId="38324C04" w14:textId="77777777" w:rsidR="00DB2A91" w:rsidRDefault="00DB2A91" w:rsidP="00B34354">
            <w:r>
              <w:lastRenderedPageBreak/>
              <w:t>Gender</w:t>
            </w:r>
          </w:p>
        </w:tc>
        <w:tc>
          <w:tcPr>
            <w:tcW w:w="1529" w:type="dxa"/>
          </w:tcPr>
          <w:p w14:paraId="7C9B0EB0" w14:textId="77777777" w:rsidR="00DB2A91" w:rsidRDefault="00DB2A91" w:rsidP="00B34354"/>
        </w:tc>
        <w:tc>
          <w:tcPr>
            <w:tcW w:w="1889" w:type="dxa"/>
          </w:tcPr>
          <w:p w14:paraId="638F82F3" w14:textId="77777777" w:rsidR="00DB2A91" w:rsidRDefault="00DB2A91" w:rsidP="00B34354"/>
        </w:tc>
        <w:tc>
          <w:tcPr>
            <w:tcW w:w="1472" w:type="dxa"/>
          </w:tcPr>
          <w:p w14:paraId="139F9EA3" w14:textId="77777777" w:rsidR="00DB2A91" w:rsidRDefault="00DB2A91" w:rsidP="00B34354"/>
        </w:tc>
        <w:tc>
          <w:tcPr>
            <w:tcW w:w="1581" w:type="dxa"/>
          </w:tcPr>
          <w:p w14:paraId="6D959E71" w14:textId="77777777" w:rsidR="00DB2A91" w:rsidRDefault="00DB2A91" w:rsidP="00B34354"/>
        </w:tc>
      </w:tr>
      <w:tr w:rsidR="00DB2A91" w14:paraId="3163B2E4" w14:textId="77777777" w:rsidTr="00DB2A91">
        <w:tc>
          <w:tcPr>
            <w:tcW w:w="1434" w:type="dxa"/>
          </w:tcPr>
          <w:p w14:paraId="36AF3907" w14:textId="77777777" w:rsidR="00DB2A91" w:rsidRDefault="00DB2A91" w:rsidP="00B34354">
            <w:r>
              <w:t>1 (White, non-Hispanic)</w:t>
            </w:r>
          </w:p>
        </w:tc>
        <w:tc>
          <w:tcPr>
            <w:tcW w:w="1529" w:type="dxa"/>
          </w:tcPr>
          <w:p w14:paraId="7B2B8340" w14:textId="1C5B085D" w:rsidR="00DB2A91" w:rsidRDefault="00DB2A91" w:rsidP="00B34354">
            <w:r>
              <w:t>2</w:t>
            </w:r>
          </w:p>
        </w:tc>
        <w:tc>
          <w:tcPr>
            <w:tcW w:w="1889" w:type="dxa"/>
          </w:tcPr>
          <w:p w14:paraId="4F5739EA" w14:textId="6B5DEAB1" w:rsidR="00DB2A91" w:rsidRDefault="00DB2A91" w:rsidP="00B34354">
            <w:r>
              <w:t>31</w:t>
            </w:r>
          </w:p>
        </w:tc>
        <w:tc>
          <w:tcPr>
            <w:tcW w:w="1472" w:type="dxa"/>
          </w:tcPr>
          <w:p w14:paraId="6055B606" w14:textId="1B5E1DA2" w:rsidR="00DB2A91" w:rsidRDefault="00DB2A91" w:rsidP="00B34354">
            <w:r>
              <w:t>31</w:t>
            </w:r>
          </w:p>
        </w:tc>
        <w:tc>
          <w:tcPr>
            <w:tcW w:w="1581" w:type="dxa"/>
          </w:tcPr>
          <w:p w14:paraId="5334F339" w14:textId="6FDC77EC" w:rsidR="00DB2A91" w:rsidRDefault="00DB2A91" w:rsidP="00B34354">
            <w:r>
              <w:t>514</w:t>
            </w:r>
          </w:p>
        </w:tc>
      </w:tr>
      <w:tr w:rsidR="00DB2A91" w14:paraId="479E180E" w14:textId="77777777" w:rsidTr="00DB2A91">
        <w:tc>
          <w:tcPr>
            <w:tcW w:w="1434" w:type="dxa"/>
          </w:tcPr>
          <w:p w14:paraId="58D29EDB" w14:textId="77777777" w:rsidR="00DB2A91" w:rsidRDefault="00DB2A91" w:rsidP="00B34354">
            <w:r>
              <w:t>2 (Black, non-Hispanic)</w:t>
            </w:r>
          </w:p>
        </w:tc>
        <w:tc>
          <w:tcPr>
            <w:tcW w:w="1529" w:type="dxa"/>
          </w:tcPr>
          <w:p w14:paraId="23252315" w14:textId="77F179C3" w:rsidR="00DB2A91" w:rsidRDefault="00DB2A91" w:rsidP="00B34354">
            <w:r>
              <w:t>1</w:t>
            </w:r>
          </w:p>
        </w:tc>
        <w:tc>
          <w:tcPr>
            <w:tcW w:w="1889" w:type="dxa"/>
          </w:tcPr>
          <w:p w14:paraId="62BFA934" w14:textId="79159EBD" w:rsidR="00DB2A91" w:rsidRDefault="00DB2A91" w:rsidP="00B34354">
            <w:r>
              <w:t>3</w:t>
            </w:r>
          </w:p>
        </w:tc>
        <w:tc>
          <w:tcPr>
            <w:tcW w:w="1472" w:type="dxa"/>
          </w:tcPr>
          <w:p w14:paraId="6DCB2227" w14:textId="034F7B3B" w:rsidR="00DB2A91" w:rsidRDefault="00DB2A91" w:rsidP="00B34354">
            <w:r>
              <w:t>0</w:t>
            </w:r>
          </w:p>
        </w:tc>
        <w:tc>
          <w:tcPr>
            <w:tcW w:w="1581" w:type="dxa"/>
          </w:tcPr>
          <w:p w14:paraId="24EA3272" w14:textId="70F5E325" w:rsidR="00DB2A91" w:rsidRDefault="00DB2A91" w:rsidP="00B34354">
            <w:r>
              <w:t>48</w:t>
            </w:r>
          </w:p>
        </w:tc>
      </w:tr>
      <w:tr w:rsidR="00DB2A91" w14:paraId="5BB3C56B" w14:textId="77777777" w:rsidTr="00DB2A91">
        <w:tc>
          <w:tcPr>
            <w:tcW w:w="1434" w:type="dxa"/>
          </w:tcPr>
          <w:p w14:paraId="170DA65B" w14:textId="77777777" w:rsidR="00DB2A91" w:rsidRDefault="00DB2A91" w:rsidP="00B34354">
            <w:r>
              <w:t>3 (Other, non-Hispanic)</w:t>
            </w:r>
          </w:p>
        </w:tc>
        <w:tc>
          <w:tcPr>
            <w:tcW w:w="1529" w:type="dxa"/>
          </w:tcPr>
          <w:p w14:paraId="01B3BFAA" w14:textId="2417ECD7" w:rsidR="00DB2A91" w:rsidRDefault="00DB2A91" w:rsidP="00B34354">
            <w:r>
              <w:t>0</w:t>
            </w:r>
          </w:p>
        </w:tc>
        <w:tc>
          <w:tcPr>
            <w:tcW w:w="1889" w:type="dxa"/>
          </w:tcPr>
          <w:p w14:paraId="67CC7EA0" w14:textId="3EB3133E" w:rsidR="00DB2A91" w:rsidRDefault="00DB2A91" w:rsidP="00B34354">
            <w:r>
              <w:t>1</w:t>
            </w:r>
          </w:p>
        </w:tc>
        <w:tc>
          <w:tcPr>
            <w:tcW w:w="1472" w:type="dxa"/>
          </w:tcPr>
          <w:p w14:paraId="2B229DDD" w14:textId="574A0A07" w:rsidR="00DB2A91" w:rsidRDefault="00DB2A91" w:rsidP="00B34354">
            <w:r>
              <w:t>0</w:t>
            </w:r>
          </w:p>
        </w:tc>
        <w:tc>
          <w:tcPr>
            <w:tcW w:w="1581" w:type="dxa"/>
          </w:tcPr>
          <w:p w14:paraId="6A0EFAAE" w14:textId="2567BF52" w:rsidR="00DB2A91" w:rsidRDefault="00DB2A91" w:rsidP="00B34354">
            <w:r>
              <w:t>19</w:t>
            </w:r>
          </w:p>
        </w:tc>
      </w:tr>
      <w:tr w:rsidR="00DB2A91" w14:paraId="1586778A" w14:textId="77777777" w:rsidTr="00DB2A91">
        <w:tc>
          <w:tcPr>
            <w:tcW w:w="1434" w:type="dxa"/>
          </w:tcPr>
          <w:p w14:paraId="1AA97C68" w14:textId="77777777" w:rsidR="00DB2A91" w:rsidRDefault="00DB2A91" w:rsidP="00B34354">
            <w:r>
              <w:t>4 (Hispanic)</w:t>
            </w:r>
          </w:p>
        </w:tc>
        <w:tc>
          <w:tcPr>
            <w:tcW w:w="1529" w:type="dxa"/>
          </w:tcPr>
          <w:p w14:paraId="73164FC9" w14:textId="18236F07" w:rsidR="00DB2A91" w:rsidRDefault="00DB2A91" w:rsidP="00B34354">
            <w:r>
              <w:t>0</w:t>
            </w:r>
          </w:p>
        </w:tc>
        <w:tc>
          <w:tcPr>
            <w:tcW w:w="1889" w:type="dxa"/>
          </w:tcPr>
          <w:p w14:paraId="39FFC017" w14:textId="6A98D2B9" w:rsidR="00DB2A91" w:rsidRDefault="00DB2A91" w:rsidP="00B34354">
            <w:r>
              <w:t>2</w:t>
            </w:r>
          </w:p>
        </w:tc>
        <w:tc>
          <w:tcPr>
            <w:tcW w:w="1472" w:type="dxa"/>
          </w:tcPr>
          <w:p w14:paraId="237905C1" w14:textId="3536FDE8" w:rsidR="00DB2A91" w:rsidRDefault="00DB2A91" w:rsidP="00B34354">
            <w:r>
              <w:t>2</w:t>
            </w:r>
          </w:p>
        </w:tc>
        <w:tc>
          <w:tcPr>
            <w:tcW w:w="1581" w:type="dxa"/>
          </w:tcPr>
          <w:p w14:paraId="74DE76F4" w14:textId="089C20D7" w:rsidR="00DB2A91" w:rsidRDefault="00DB2A91" w:rsidP="00B34354">
            <w:r>
              <w:t>40</w:t>
            </w:r>
          </w:p>
        </w:tc>
      </w:tr>
      <w:tr w:rsidR="00DB2A91" w14:paraId="4408B02A" w14:textId="77777777" w:rsidTr="00DB2A91">
        <w:tc>
          <w:tcPr>
            <w:tcW w:w="1434" w:type="dxa"/>
          </w:tcPr>
          <w:p w14:paraId="62A49736" w14:textId="77777777" w:rsidR="00DB2A91" w:rsidRDefault="00DB2A91" w:rsidP="00B34354">
            <w:r>
              <w:t>5 (2+ Races, Non-Hispanic)</w:t>
            </w:r>
          </w:p>
        </w:tc>
        <w:tc>
          <w:tcPr>
            <w:tcW w:w="1529" w:type="dxa"/>
          </w:tcPr>
          <w:p w14:paraId="5F49E7A7" w14:textId="68A4855C" w:rsidR="00DB2A91" w:rsidRDefault="00DB2A91" w:rsidP="00B34354">
            <w:r>
              <w:t>0</w:t>
            </w:r>
          </w:p>
        </w:tc>
        <w:tc>
          <w:tcPr>
            <w:tcW w:w="1889" w:type="dxa"/>
          </w:tcPr>
          <w:p w14:paraId="3148E73B" w14:textId="4669D0F0" w:rsidR="00DB2A91" w:rsidRDefault="00DB2A91" w:rsidP="00B34354">
            <w:r>
              <w:t>1</w:t>
            </w:r>
          </w:p>
        </w:tc>
        <w:tc>
          <w:tcPr>
            <w:tcW w:w="1472" w:type="dxa"/>
          </w:tcPr>
          <w:p w14:paraId="54DB9C0C" w14:textId="51CD62B7" w:rsidR="00DB2A91" w:rsidRDefault="00DB2A91" w:rsidP="00B34354">
            <w:r>
              <w:t>1</w:t>
            </w:r>
          </w:p>
        </w:tc>
        <w:tc>
          <w:tcPr>
            <w:tcW w:w="1581" w:type="dxa"/>
          </w:tcPr>
          <w:p w14:paraId="07FE5B7E" w14:textId="07ED8B04" w:rsidR="00DB2A91" w:rsidRDefault="00DB2A91" w:rsidP="00B34354">
            <w:r>
              <w:t>18</w:t>
            </w:r>
          </w:p>
        </w:tc>
      </w:tr>
    </w:tbl>
    <w:p w14:paraId="70207A49" w14:textId="1D6BCA15" w:rsidR="0011063D" w:rsidRPr="0011063D" w:rsidRDefault="0011063D" w:rsidP="0011063D"/>
    <w:p w14:paraId="0BDCDB87" w14:textId="13DCFE65" w:rsidR="000103BA" w:rsidRPr="003842C4" w:rsidRDefault="00771D97" w:rsidP="00771D97">
      <w:pPr>
        <w:pStyle w:val="Heading2"/>
      </w:pPr>
      <w:r>
        <w:t>Protected Class vs Dependent Variables (Bar Graphs)</w:t>
      </w:r>
    </w:p>
    <w:p w14:paraId="15EF7312" w14:textId="7BED8FF6" w:rsidR="00193F58" w:rsidRDefault="000103BA" w:rsidP="003119E4">
      <w:r w:rsidRPr="0011063D">
        <w:rPr>
          <w:noProof/>
        </w:rPr>
        <w:drawing>
          <wp:anchor distT="0" distB="0" distL="114300" distR="114300" simplePos="0" relativeHeight="251658240" behindDoc="0" locked="0" layoutInCell="1" allowOverlap="1" wp14:anchorId="6DAB3CA8" wp14:editId="3278DADC">
            <wp:simplePos x="0" y="0"/>
            <wp:positionH relativeFrom="column">
              <wp:posOffset>63630</wp:posOffset>
            </wp:positionH>
            <wp:positionV relativeFrom="paragraph">
              <wp:posOffset>674679</wp:posOffset>
            </wp:positionV>
            <wp:extent cx="5029200" cy="3003550"/>
            <wp:effectExtent l="0" t="0" r="0" b="6350"/>
            <wp:wrapTopAndBottom/>
            <wp:docPr id="1391589088" name="Picture 1" descr="A graph of a number of doctors visited by a number of doct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89088" name="Picture 1" descr="A graph of a number of doctors visited by a number of docto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6D87764F" w14:textId="5A19FFD8" w:rsidR="0011063D" w:rsidRPr="0011063D" w:rsidRDefault="000103BA" w:rsidP="0011063D">
      <w:r w:rsidRPr="0011063D">
        <w:rPr>
          <w:noProof/>
        </w:rPr>
        <w:lastRenderedPageBreak/>
        <w:drawing>
          <wp:anchor distT="0" distB="0" distL="114300" distR="114300" simplePos="0" relativeHeight="251659264" behindDoc="0" locked="0" layoutInCell="1" allowOverlap="1" wp14:anchorId="5636E431" wp14:editId="397E67C6">
            <wp:simplePos x="0" y="0"/>
            <wp:positionH relativeFrom="column">
              <wp:posOffset>327915</wp:posOffset>
            </wp:positionH>
            <wp:positionV relativeFrom="paragraph">
              <wp:posOffset>4135488</wp:posOffset>
            </wp:positionV>
            <wp:extent cx="5029200" cy="3003550"/>
            <wp:effectExtent l="0" t="0" r="0" b="6350"/>
            <wp:wrapTopAndBottom/>
            <wp:docPr id="792670912" name="Picture 1" descr="A graph showing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0912" name="Picture 1" descr="A graph showing a number of patien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094EC666" w14:textId="5F03EDBD" w:rsidR="00960205" w:rsidRDefault="0011063D" w:rsidP="0011063D">
      <w:pPr>
        <w:pStyle w:val="BulletedList"/>
        <w:numPr>
          <w:ilvl w:val="0"/>
          <w:numId w:val="0"/>
        </w:numPr>
        <w:ind w:left="360"/>
      </w:pPr>
      <w:r w:rsidRPr="0011063D">
        <w:rPr>
          <w:noProof/>
        </w:rPr>
        <w:drawing>
          <wp:anchor distT="0" distB="0" distL="114300" distR="114300" simplePos="0" relativeHeight="251661312" behindDoc="0" locked="0" layoutInCell="1" allowOverlap="1" wp14:anchorId="37C6CF90" wp14:editId="09EBE83A">
            <wp:simplePos x="0" y="0"/>
            <wp:positionH relativeFrom="column">
              <wp:posOffset>46598</wp:posOffset>
            </wp:positionH>
            <wp:positionV relativeFrom="paragraph">
              <wp:posOffset>3273289</wp:posOffset>
            </wp:positionV>
            <wp:extent cx="5029200" cy="3003550"/>
            <wp:effectExtent l="0" t="0" r="0" b="6350"/>
            <wp:wrapTopAndBottom/>
            <wp:docPr id="1507564833" name="Picture 1" descr="A graph of a sleep med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64833" name="Picture 1" descr="A graph of a sleep medica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r w:rsidRPr="0011063D">
        <w:rPr>
          <w:noProof/>
        </w:rPr>
        <w:drawing>
          <wp:anchor distT="0" distB="0" distL="114300" distR="114300" simplePos="0" relativeHeight="251660288" behindDoc="0" locked="0" layoutInCell="1" allowOverlap="1" wp14:anchorId="48159B1C" wp14:editId="25E01878">
            <wp:simplePos x="0" y="0"/>
            <wp:positionH relativeFrom="column">
              <wp:posOffset>3335</wp:posOffset>
            </wp:positionH>
            <wp:positionV relativeFrom="paragraph">
              <wp:posOffset>-190</wp:posOffset>
            </wp:positionV>
            <wp:extent cx="5029200" cy="3003550"/>
            <wp:effectExtent l="0" t="0" r="0" b="6350"/>
            <wp:wrapTopAndBottom/>
            <wp:docPr id="217054597" name="Picture 1" descr="A graph of a number of doctors visited by r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4597" name="Picture 1" descr="A graph of a number of doctors visited by rac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9200" cy="3003550"/>
                    </a:xfrm>
                    <a:prstGeom prst="rect">
                      <a:avLst/>
                    </a:prstGeom>
                  </pic:spPr>
                </pic:pic>
              </a:graphicData>
            </a:graphic>
            <wp14:sizeRelH relativeFrom="page">
              <wp14:pctWidth>0</wp14:pctWidth>
            </wp14:sizeRelH>
            <wp14:sizeRelV relativeFrom="page">
              <wp14:pctHeight>0</wp14:pctHeight>
            </wp14:sizeRelV>
          </wp:anchor>
        </w:drawing>
      </w:r>
    </w:p>
    <w:p w14:paraId="7CF0C9A7" w14:textId="6A9486CA" w:rsidR="0011063D" w:rsidRDefault="0011063D" w:rsidP="0011063D">
      <w:pPr>
        <w:pStyle w:val="BulletedList"/>
        <w:numPr>
          <w:ilvl w:val="0"/>
          <w:numId w:val="0"/>
        </w:numPr>
        <w:ind w:left="360"/>
      </w:pPr>
    </w:p>
    <w:p w14:paraId="5D20C745" w14:textId="0D6990EB" w:rsidR="00417F0E" w:rsidRDefault="00D90365" w:rsidP="00417F0E">
      <w:pPr>
        <w:pStyle w:val="Heading1"/>
      </w:pPr>
      <w:r>
        <w:lastRenderedPageBreak/>
        <w:t>Fairness Metric Selection and Mitigating Bias</w:t>
      </w:r>
    </w:p>
    <w:p w14:paraId="15050DA4" w14:textId="243F8F88" w:rsidR="00417F0E" w:rsidRDefault="00D90365" w:rsidP="00417F0E">
      <w:pPr>
        <w:pStyle w:val="Heading2"/>
      </w:pPr>
      <w:r>
        <w:t>Privileged and Unprivileged Groups</w:t>
      </w:r>
    </w:p>
    <w:p w14:paraId="20BFC92E" w14:textId="4AC52B0A" w:rsidR="00D90365" w:rsidRPr="00D90365" w:rsidRDefault="00D90365" w:rsidP="00D90365">
      <w:r>
        <w:t xml:space="preserve">The privileged </w:t>
      </w:r>
      <w:r w:rsidR="00AC4B51">
        <w:t>sub</w:t>
      </w:r>
      <w:r>
        <w:t>groups for the protected classes in the dataset are:</w:t>
      </w:r>
    </w:p>
    <w:p w14:paraId="7D953B65" w14:textId="7408C8BC" w:rsidR="00D90365" w:rsidRDefault="00AC4B51" w:rsidP="00D90365">
      <w:pPr>
        <w:pStyle w:val="ListParagraph"/>
        <w:numPr>
          <w:ilvl w:val="0"/>
          <w:numId w:val="50"/>
        </w:numPr>
      </w:pPr>
      <w:r>
        <w:t>Male</w:t>
      </w:r>
    </w:p>
    <w:p w14:paraId="6529D8A9" w14:textId="31E8BADE" w:rsidR="00AC4B51" w:rsidRDefault="00AC4B51" w:rsidP="00D90365">
      <w:pPr>
        <w:pStyle w:val="ListParagraph"/>
        <w:numPr>
          <w:ilvl w:val="0"/>
          <w:numId w:val="50"/>
        </w:numPr>
      </w:pPr>
      <w:r>
        <w:t>White</w:t>
      </w:r>
    </w:p>
    <w:p w14:paraId="57B48AAF" w14:textId="199D05E1" w:rsidR="00AC4B51" w:rsidRDefault="00AC4B51" w:rsidP="00AC4B51">
      <w:r>
        <w:t>The unprivileged subgroups for the protected classes in the dataset are:</w:t>
      </w:r>
    </w:p>
    <w:p w14:paraId="7F317E77" w14:textId="1D3CF29C" w:rsidR="00AC4B51" w:rsidRPr="00AC4B51" w:rsidRDefault="00AC4B51" w:rsidP="00AC4B51">
      <w:pPr>
        <w:numPr>
          <w:ilvl w:val="0"/>
          <w:numId w:val="50"/>
        </w:numPr>
      </w:pPr>
      <w:r>
        <w:t>Female</w:t>
      </w:r>
    </w:p>
    <w:p w14:paraId="28CDA8EC" w14:textId="77777777" w:rsidR="00AC4B51" w:rsidRPr="00AC4B51" w:rsidRDefault="00AC4B51" w:rsidP="00AC4B51">
      <w:pPr>
        <w:numPr>
          <w:ilvl w:val="0"/>
          <w:numId w:val="50"/>
        </w:numPr>
      </w:pPr>
      <w:r w:rsidRPr="00AC4B51">
        <w:t>Black</w:t>
      </w:r>
    </w:p>
    <w:p w14:paraId="2FD33CAF" w14:textId="544600D1" w:rsidR="0049113B" w:rsidRPr="00D90365" w:rsidRDefault="00AC4B51" w:rsidP="0049113B">
      <w:pPr>
        <w:numPr>
          <w:ilvl w:val="0"/>
          <w:numId w:val="50"/>
        </w:numPr>
      </w:pPr>
      <w:r w:rsidRPr="00AC4B51">
        <w:t>Hispanic</w:t>
      </w:r>
    </w:p>
    <w:p w14:paraId="794CA17F" w14:textId="03CC6B50" w:rsidR="0049113B" w:rsidRDefault="004F2728" w:rsidP="0049113B">
      <w:pPr>
        <w:pStyle w:val="Heading2"/>
      </w:pPr>
      <w:r>
        <w:t>Fairness Metric Selection and Mitigating Bias</w:t>
      </w:r>
    </w:p>
    <w:tbl>
      <w:tblPr>
        <w:tblStyle w:val="TableGrid"/>
        <w:tblW w:w="0" w:type="auto"/>
        <w:tblInd w:w="5" w:type="dxa"/>
        <w:tblLook w:val="04A0" w:firstRow="1" w:lastRow="0" w:firstColumn="1" w:lastColumn="0" w:noHBand="0" w:noVBand="1"/>
      </w:tblPr>
      <w:tblGrid>
        <w:gridCol w:w="1434"/>
        <w:gridCol w:w="1529"/>
        <w:gridCol w:w="1617"/>
        <w:gridCol w:w="1620"/>
        <w:gridCol w:w="1705"/>
      </w:tblGrid>
      <w:tr w:rsidR="0049113B" w:rsidRPr="0049113B" w14:paraId="1F82ABEE"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1BF1278B" w14:textId="51AEE218" w:rsidR="0049113B" w:rsidRPr="0049113B" w:rsidRDefault="0049113B" w:rsidP="002E7B81">
            <w:pPr>
              <w:jc w:val="left"/>
            </w:pPr>
          </w:p>
        </w:tc>
        <w:tc>
          <w:tcPr>
            <w:tcW w:w="1529" w:type="dxa"/>
            <w:tcBorders>
              <w:top w:val="single" w:sz="4" w:space="0" w:color="auto"/>
              <w:left w:val="single" w:sz="4" w:space="0" w:color="auto"/>
              <w:bottom w:val="single" w:sz="4" w:space="0" w:color="auto"/>
              <w:right w:val="single" w:sz="4" w:space="0" w:color="auto"/>
            </w:tcBorders>
          </w:tcPr>
          <w:p w14:paraId="0D86C02A" w14:textId="007FE19D" w:rsidR="0049113B" w:rsidRPr="0049113B" w:rsidRDefault="00613EE2" w:rsidP="002E7B81">
            <w:pPr>
              <w:jc w:val="left"/>
            </w:pPr>
            <w:r w:rsidRPr="00613EE2">
              <w:t>Mental Health (</w:t>
            </w:r>
            <w:r>
              <w:t>Race</w:t>
            </w:r>
            <w:r w:rsidRPr="00613EE2">
              <w:t>)</w:t>
            </w:r>
          </w:p>
        </w:tc>
        <w:tc>
          <w:tcPr>
            <w:tcW w:w="1617" w:type="dxa"/>
            <w:tcBorders>
              <w:top w:val="single" w:sz="4" w:space="0" w:color="auto"/>
              <w:left w:val="single" w:sz="4" w:space="0" w:color="auto"/>
              <w:bottom w:val="single" w:sz="4" w:space="0" w:color="auto"/>
              <w:right w:val="single" w:sz="4" w:space="0" w:color="auto"/>
            </w:tcBorders>
          </w:tcPr>
          <w:p w14:paraId="0586B55F" w14:textId="42A5F880" w:rsidR="0049113B" w:rsidRPr="0049113B" w:rsidRDefault="00613EE2" w:rsidP="002E7B81">
            <w:pPr>
              <w:jc w:val="left"/>
            </w:pPr>
            <w:r w:rsidRPr="00613EE2">
              <w:t>Mental Health (</w:t>
            </w:r>
            <w:r>
              <w:t>Gender</w:t>
            </w:r>
            <w:r w:rsidRPr="00613EE2">
              <w:t>)</w:t>
            </w:r>
          </w:p>
        </w:tc>
        <w:tc>
          <w:tcPr>
            <w:tcW w:w="1620" w:type="dxa"/>
            <w:tcBorders>
              <w:top w:val="single" w:sz="4" w:space="0" w:color="auto"/>
              <w:left w:val="single" w:sz="4" w:space="0" w:color="auto"/>
              <w:bottom w:val="single" w:sz="4" w:space="0" w:color="auto"/>
              <w:right w:val="single" w:sz="4" w:space="0" w:color="auto"/>
            </w:tcBorders>
          </w:tcPr>
          <w:p w14:paraId="1BE8B423" w14:textId="3E856DCF" w:rsidR="0049113B" w:rsidRPr="0049113B" w:rsidRDefault="00613EE2" w:rsidP="002E7B81">
            <w:pPr>
              <w:jc w:val="left"/>
            </w:pPr>
            <w:r w:rsidRPr="00613EE2">
              <w:t>Physical Health (</w:t>
            </w:r>
            <w:r>
              <w:t>Race</w:t>
            </w:r>
            <w:r w:rsidRPr="00613EE2">
              <w:t>)</w:t>
            </w:r>
          </w:p>
        </w:tc>
        <w:tc>
          <w:tcPr>
            <w:tcW w:w="1705" w:type="dxa"/>
            <w:tcBorders>
              <w:top w:val="single" w:sz="4" w:space="0" w:color="auto"/>
              <w:left w:val="single" w:sz="4" w:space="0" w:color="auto"/>
              <w:bottom w:val="single" w:sz="4" w:space="0" w:color="auto"/>
              <w:right w:val="single" w:sz="4" w:space="0" w:color="auto"/>
            </w:tcBorders>
          </w:tcPr>
          <w:p w14:paraId="49536626" w14:textId="40E03DDD" w:rsidR="0049113B" w:rsidRPr="0049113B" w:rsidRDefault="002E7B81" w:rsidP="002E7B81">
            <w:pPr>
              <w:jc w:val="left"/>
            </w:pPr>
            <w:r>
              <w:t>Physical Health (</w:t>
            </w:r>
            <w:r w:rsidR="00613EE2">
              <w:t>Gender</w:t>
            </w:r>
            <w:r>
              <w:t>)</w:t>
            </w:r>
          </w:p>
        </w:tc>
      </w:tr>
      <w:tr w:rsidR="0049113B" w:rsidRPr="0049113B" w14:paraId="6C7FD90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30A810E" w14:textId="7385B75C" w:rsidR="0049113B" w:rsidRPr="0049113B" w:rsidRDefault="002E7B81" w:rsidP="002E7B81">
            <w:pPr>
              <w:jc w:val="left"/>
            </w:pPr>
            <w:r>
              <w:t>Demographic Parity</w:t>
            </w:r>
          </w:p>
        </w:tc>
        <w:tc>
          <w:tcPr>
            <w:tcW w:w="1529" w:type="dxa"/>
            <w:tcBorders>
              <w:top w:val="single" w:sz="4" w:space="0" w:color="auto"/>
              <w:left w:val="single" w:sz="4" w:space="0" w:color="auto"/>
              <w:bottom w:val="single" w:sz="4" w:space="0" w:color="auto"/>
              <w:right w:val="single" w:sz="4" w:space="0" w:color="auto"/>
            </w:tcBorders>
            <w:hideMark/>
          </w:tcPr>
          <w:p w14:paraId="7505EDBE" w14:textId="1055A542" w:rsidR="0049113B" w:rsidRPr="0049113B" w:rsidRDefault="00613EE2" w:rsidP="0049113B">
            <w:r>
              <w:t>1.05</w:t>
            </w:r>
          </w:p>
        </w:tc>
        <w:tc>
          <w:tcPr>
            <w:tcW w:w="1617" w:type="dxa"/>
            <w:tcBorders>
              <w:top w:val="single" w:sz="4" w:space="0" w:color="auto"/>
              <w:left w:val="single" w:sz="4" w:space="0" w:color="auto"/>
              <w:bottom w:val="single" w:sz="4" w:space="0" w:color="auto"/>
              <w:right w:val="single" w:sz="4" w:space="0" w:color="auto"/>
            </w:tcBorders>
            <w:hideMark/>
          </w:tcPr>
          <w:p w14:paraId="7F7E955F" w14:textId="026D1C47" w:rsidR="0049113B" w:rsidRPr="0049113B" w:rsidRDefault="00613EE2" w:rsidP="0049113B">
            <w:r>
              <w:t>1</w:t>
            </w:r>
          </w:p>
        </w:tc>
        <w:tc>
          <w:tcPr>
            <w:tcW w:w="1620" w:type="dxa"/>
            <w:tcBorders>
              <w:top w:val="single" w:sz="4" w:space="0" w:color="auto"/>
              <w:left w:val="single" w:sz="4" w:space="0" w:color="auto"/>
              <w:bottom w:val="single" w:sz="4" w:space="0" w:color="auto"/>
              <w:right w:val="single" w:sz="4" w:space="0" w:color="auto"/>
            </w:tcBorders>
            <w:hideMark/>
          </w:tcPr>
          <w:p w14:paraId="36354763" w14:textId="32205AFD" w:rsidR="0049113B" w:rsidRPr="0049113B" w:rsidRDefault="004F2728" w:rsidP="0049113B">
            <w:r>
              <w:t>1.04</w:t>
            </w:r>
          </w:p>
        </w:tc>
        <w:tc>
          <w:tcPr>
            <w:tcW w:w="1705" w:type="dxa"/>
            <w:tcBorders>
              <w:top w:val="single" w:sz="4" w:space="0" w:color="auto"/>
              <w:left w:val="single" w:sz="4" w:space="0" w:color="auto"/>
              <w:bottom w:val="single" w:sz="4" w:space="0" w:color="auto"/>
              <w:right w:val="single" w:sz="4" w:space="0" w:color="auto"/>
            </w:tcBorders>
            <w:hideMark/>
          </w:tcPr>
          <w:p w14:paraId="35006DC4" w14:textId="3A2797A2" w:rsidR="0049113B" w:rsidRPr="0049113B" w:rsidRDefault="004F2728" w:rsidP="0049113B">
            <w:r>
              <w:t>1.23</w:t>
            </w:r>
          </w:p>
        </w:tc>
      </w:tr>
      <w:tr w:rsidR="0049113B" w:rsidRPr="0049113B" w14:paraId="43257142" w14:textId="77777777" w:rsidTr="002E7B81">
        <w:tc>
          <w:tcPr>
            <w:tcW w:w="1434" w:type="dxa"/>
            <w:tcBorders>
              <w:top w:val="single" w:sz="4" w:space="0" w:color="auto"/>
              <w:left w:val="single" w:sz="4" w:space="0" w:color="auto"/>
              <w:bottom w:val="single" w:sz="4" w:space="0" w:color="auto"/>
              <w:right w:val="single" w:sz="4" w:space="0" w:color="auto"/>
            </w:tcBorders>
            <w:hideMark/>
          </w:tcPr>
          <w:p w14:paraId="7FB515A3" w14:textId="029A54A1" w:rsidR="0049113B" w:rsidRPr="0049113B" w:rsidRDefault="00613EE2" w:rsidP="002E7B81">
            <w:pPr>
              <w:jc w:val="left"/>
            </w:pPr>
            <w:r>
              <w:t>Equal accuracy</w:t>
            </w:r>
          </w:p>
        </w:tc>
        <w:tc>
          <w:tcPr>
            <w:tcW w:w="1529" w:type="dxa"/>
            <w:tcBorders>
              <w:top w:val="single" w:sz="4" w:space="0" w:color="auto"/>
              <w:left w:val="single" w:sz="4" w:space="0" w:color="auto"/>
              <w:bottom w:val="single" w:sz="4" w:space="0" w:color="auto"/>
              <w:right w:val="single" w:sz="4" w:space="0" w:color="auto"/>
            </w:tcBorders>
            <w:hideMark/>
          </w:tcPr>
          <w:p w14:paraId="610C0E6A" w14:textId="00D29E71" w:rsidR="0049113B" w:rsidRPr="0049113B" w:rsidRDefault="00CC1C87" w:rsidP="0049113B">
            <w:r>
              <w:t>1.12</w:t>
            </w:r>
          </w:p>
        </w:tc>
        <w:tc>
          <w:tcPr>
            <w:tcW w:w="1617" w:type="dxa"/>
            <w:tcBorders>
              <w:top w:val="single" w:sz="4" w:space="0" w:color="auto"/>
              <w:left w:val="single" w:sz="4" w:space="0" w:color="auto"/>
              <w:bottom w:val="single" w:sz="4" w:space="0" w:color="auto"/>
              <w:right w:val="single" w:sz="4" w:space="0" w:color="auto"/>
            </w:tcBorders>
            <w:hideMark/>
          </w:tcPr>
          <w:p w14:paraId="2691F09F" w14:textId="01B914B5" w:rsidR="0049113B" w:rsidRPr="0049113B" w:rsidRDefault="00613EE2" w:rsidP="0049113B">
            <w:r>
              <w:t>1.06</w:t>
            </w:r>
          </w:p>
        </w:tc>
        <w:tc>
          <w:tcPr>
            <w:tcW w:w="1620" w:type="dxa"/>
            <w:tcBorders>
              <w:top w:val="single" w:sz="4" w:space="0" w:color="auto"/>
              <w:left w:val="single" w:sz="4" w:space="0" w:color="auto"/>
              <w:bottom w:val="single" w:sz="4" w:space="0" w:color="auto"/>
              <w:right w:val="single" w:sz="4" w:space="0" w:color="auto"/>
            </w:tcBorders>
            <w:hideMark/>
          </w:tcPr>
          <w:p w14:paraId="47C8BDC2" w14:textId="6DD772B2" w:rsidR="0049113B" w:rsidRPr="0049113B" w:rsidRDefault="004F2728" w:rsidP="004F2728">
            <w:pPr>
              <w:tabs>
                <w:tab w:val="center" w:pos="702"/>
              </w:tabs>
            </w:pPr>
            <w:r>
              <w:t>0.93</w:t>
            </w:r>
          </w:p>
        </w:tc>
        <w:tc>
          <w:tcPr>
            <w:tcW w:w="1705" w:type="dxa"/>
            <w:tcBorders>
              <w:top w:val="single" w:sz="4" w:space="0" w:color="auto"/>
              <w:left w:val="single" w:sz="4" w:space="0" w:color="auto"/>
              <w:bottom w:val="single" w:sz="4" w:space="0" w:color="auto"/>
              <w:right w:val="single" w:sz="4" w:space="0" w:color="auto"/>
            </w:tcBorders>
            <w:hideMark/>
          </w:tcPr>
          <w:p w14:paraId="7B248594" w14:textId="0E066453" w:rsidR="0049113B" w:rsidRPr="0049113B" w:rsidRDefault="004F2728" w:rsidP="0049113B">
            <w:r>
              <w:t>1.41</w:t>
            </w:r>
          </w:p>
        </w:tc>
      </w:tr>
    </w:tbl>
    <w:p w14:paraId="68EEC81C" w14:textId="77777777" w:rsidR="0049113B" w:rsidRPr="0049113B" w:rsidRDefault="0049113B" w:rsidP="0049113B"/>
    <w:p w14:paraId="2E6E1A99" w14:textId="77777777" w:rsidR="0049113B" w:rsidRPr="0049113B" w:rsidRDefault="0049113B" w:rsidP="0049113B">
      <w:pPr>
        <w:numPr>
          <w:ilvl w:val="1"/>
          <w:numId w:val="36"/>
        </w:numPr>
        <w:rPr>
          <w:b/>
        </w:rPr>
      </w:pPr>
      <w:r w:rsidRPr="0049113B">
        <w:rPr>
          <w:b/>
        </w:rPr>
        <w:t>Reference lists</w:t>
      </w:r>
    </w:p>
    <w:p w14:paraId="50FF34DA" w14:textId="77777777" w:rsidR="0049113B" w:rsidRPr="0049113B" w:rsidRDefault="0049113B" w:rsidP="0049113B">
      <w:r w:rsidRPr="0049113B">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cited in-line should be included in the reference list. The reference list does not count against the length requirements. </w:t>
      </w:r>
    </w:p>
    <w:p w14:paraId="69D9102E" w14:textId="77777777" w:rsidR="0049113B" w:rsidRPr="0049113B" w:rsidRDefault="0049113B" w:rsidP="0049113B">
      <w:pPr>
        <w:numPr>
          <w:ilvl w:val="1"/>
          <w:numId w:val="36"/>
        </w:numPr>
        <w:rPr>
          <w:b/>
        </w:rPr>
      </w:pPr>
      <w:r w:rsidRPr="0049113B">
        <w:rPr>
          <w:b/>
        </w:rPr>
        <w:lastRenderedPageBreak/>
        <w:t>Reference lists</w:t>
      </w:r>
    </w:p>
    <w:p w14:paraId="474E925F" w14:textId="77777777" w:rsidR="0049113B" w:rsidRPr="0049113B" w:rsidRDefault="0049113B" w:rsidP="0049113B">
      <w:r w:rsidRPr="0049113B">
        <w:t xml:space="preserve">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 2018a and Joyner, 2018b in the section above). If multiple papers have the same author(s), list them in chronological order starting with the older paper. Only works that are cited in-line should be included in the reference list. The reference list does not count against the length requirements. </w:t>
      </w:r>
    </w:p>
    <w:p w14:paraId="7DDE6152" w14:textId="77777777" w:rsidR="0049113B" w:rsidRDefault="0049113B" w:rsidP="00314FD6"/>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Pettoruto,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450874">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450874">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450874">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450874">
      <w:pPr>
        <w:pStyle w:val="NumberedList"/>
      </w:pPr>
      <w:r w:rsidRPr="00327186">
        <w:t xml:space="preserve">Newman, H. &amp; </w:t>
      </w:r>
      <w:r w:rsidRPr="00450874">
        <w:t>Joyner</w:t>
      </w:r>
      <w:r w:rsidRPr="00327186">
        <w:t xml:space="preserve">,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w:t>
      </w:r>
      <w:r w:rsidR="00D308CA">
        <w:lastRenderedPageBreak/>
        <w:t xml:space="preserve">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p>
    <w:sectPr w:rsidR="00314FD6" w:rsidRPr="00D308CA" w:rsidSect="00A37D2A">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A9C07" w14:textId="77777777" w:rsidR="00EF603F" w:rsidRDefault="00EF603F" w:rsidP="00126D77">
      <w:r>
        <w:separator/>
      </w:r>
    </w:p>
  </w:endnote>
  <w:endnote w:type="continuationSeparator" w:id="0">
    <w:p w14:paraId="67AC4AF5" w14:textId="77777777" w:rsidR="00EF603F" w:rsidRDefault="00EF603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5FC39" w14:textId="50E18848" w:rsidR="00A37D2A" w:rsidRDefault="00A37D2A" w:rsidP="00A37D2A">
    <w:pPr>
      <w:pStyle w:val="Footer"/>
      <w:framePr w:wrap="none" w:vAnchor="text" w:hAnchor="margin" w:xAlign="center" w:y="1"/>
      <w:jc w:val="center"/>
      <w:rPr>
        <w:rStyle w:val="PageNumber"/>
      </w:rPr>
    </w:pPr>
    <w:bookmarkStart w:id="1" w:name="Titus1FooterPrimary"/>
    <w:r w:rsidRPr="00A37D2A">
      <w:rPr>
        <w:rStyle w:val="PageNumber"/>
        <w:b/>
        <w:color w:val="000000"/>
        <w:sz w:val="24"/>
      </w:rPr>
      <w:t>  </w:t>
    </w:r>
    <w:bookmarkEnd w:id="1"/>
  </w:p>
  <w:p w14:paraId="1EE4DBC6" w14:textId="2A46AA0A" w:rsidR="00641ADD" w:rsidRDefault="00000000" w:rsidP="00C923D2">
    <w:pPr>
      <w:pStyle w:val="Footer"/>
      <w:framePr w:wrap="none" w:vAnchor="text" w:hAnchor="margin" w:xAlign="center" w:y="1"/>
      <w:rPr>
        <w:rStyle w:val="PageNumber"/>
      </w:rPr>
    </w:pPr>
    <w:sdt>
      <w:sdtPr>
        <w:rPr>
          <w:rStyle w:val="PageNumber"/>
        </w:rPr>
        <w:id w:val="-271936286"/>
        <w:docPartObj>
          <w:docPartGallery w:val="Page Numbers (Bottom of Page)"/>
          <w:docPartUnique/>
        </w:docPartObj>
      </w:sdtPr>
      <w:sdtContent>
        <w:r w:rsidR="00641ADD">
          <w:rPr>
            <w:rStyle w:val="PageNumber"/>
          </w:rPr>
          <w:fldChar w:fldCharType="begin"/>
        </w:r>
        <w:r w:rsidR="00641ADD">
          <w:rPr>
            <w:rStyle w:val="PageNumber"/>
          </w:rPr>
          <w:instrText xml:space="preserve"> PAGE </w:instrText>
        </w:r>
        <w:r w:rsidR="00641ADD">
          <w:rPr>
            <w:rStyle w:val="PageNumber"/>
          </w:rPr>
          <w:fldChar w:fldCharType="separate"/>
        </w:r>
        <w:r w:rsidR="00641ADD">
          <w:rPr>
            <w:rStyle w:val="PageNumber"/>
            <w:noProof/>
          </w:rPr>
          <w:t>1</w:t>
        </w:r>
        <w:r w:rsidR="00641ADD">
          <w:rPr>
            <w:rStyle w:val="PageNumber"/>
          </w:rPr>
          <w:fldChar w:fldCharType="end"/>
        </w:r>
      </w:sdtContent>
    </w:sdt>
  </w:p>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DD07" w14:textId="64CBC39B" w:rsidR="00A37D2A" w:rsidRDefault="00A37D2A" w:rsidP="00A37D2A">
    <w:pPr>
      <w:pStyle w:val="Footer"/>
      <w:framePr w:wrap="none" w:vAnchor="text" w:hAnchor="margin" w:xAlign="center" w:y="1"/>
      <w:jc w:val="center"/>
      <w:rPr>
        <w:rStyle w:val="PageNumber"/>
        <w:color w:val="000000"/>
      </w:rPr>
    </w:pPr>
    <w:bookmarkStart w:id="3" w:name="Titus21FooterFirstPage"/>
    <w:bookmarkStart w:id="4" w:name="Titus1FooterFirstPage"/>
    <w:r w:rsidRPr="00A37D2A">
      <w:rPr>
        <w:rStyle w:val="PageNumber"/>
        <w:b/>
        <w:color w:val="000000"/>
        <w:sz w:val="24"/>
      </w:rPr>
      <w:t>  </w:t>
    </w:r>
    <w:bookmarkEnd w:id="4"/>
  </w:p>
  <w:p w14:paraId="315ED5DF" w14:textId="34BF7DFB" w:rsidR="00A37D2A" w:rsidRDefault="00A37D2A" w:rsidP="00A37D2A">
    <w:pPr>
      <w:pStyle w:val="Footer"/>
      <w:framePr w:wrap="none" w:vAnchor="text" w:hAnchor="margin" w:xAlign="center" w:y="1"/>
      <w:jc w:val="center"/>
      <w:rPr>
        <w:rStyle w:val="PageNumber"/>
      </w:rPr>
    </w:pPr>
    <w:r w:rsidRPr="00A37D2A">
      <w:rPr>
        <w:rStyle w:val="PageNumber"/>
        <w:color w:val="000000"/>
      </w:rPr>
      <w:t>  </w:t>
    </w:r>
    <w:bookmarkEnd w:id="3"/>
  </w:p>
  <w:p w14:paraId="68075D3B" w14:textId="7F105A22" w:rsidR="00A37D2A" w:rsidRDefault="00A37D2A" w:rsidP="00A37D2A">
    <w:pPr>
      <w:pStyle w:val="Footer"/>
      <w:framePr w:wrap="none" w:vAnchor="text" w:hAnchor="margin" w:xAlign="center" w:y="1"/>
      <w:rPr>
        <w:rStyle w:val="PageNumber"/>
      </w:rPr>
    </w:pPr>
    <w:sdt>
      <w:sdtPr>
        <w:rPr>
          <w:rStyle w:val="PageNumber"/>
        </w:rPr>
        <w:id w:val="2098899721"/>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7D909B03" w14:textId="77777777" w:rsidR="00A37D2A" w:rsidRDefault="00A37D2A" w:rsidP="00A3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3E6D2" w14:textId="77777777" w:rsidR="00EF603F" w:rsidRDefault="00EF603F" w:rsidP="0060186D">
      <w:pPr>
        <w:spacing w:after="0" w:line="110" w:lineRule="exact"/>
      </w:pPr>
    </w:p>
  </w:footnote>
  <w:footnote w:type="continuationSeparator" w:id="0">
    <w:p w14:paraId="17023F8A" w14:textId="77777777" w:rsidR="00EF603F" w:rsidRPr="00BB7AEF" w:rsidRDefault="00EF603F" w:rsidP="00BB7AEF">
      <w:pPr>
        <w:spacing w:after="0" w:line="20" w:lineRule="exact"/>
        <w:rPr>
          <w:sz w:val="2"/>
        </w:rPr>
      </w:pPr>
    </w:p>
  </w:footnote>
  <w:footnote w:type="continuationNotice" w:id="1">
    <w:p w14:paraId="291B61DE" w14:textId="77777777" w:rsidR="00EF603F" w:rsidRPr="00AE67B5" w:rsidRDefault="00EF603F" w:rsidP="00AE67B5">
      <w:pPr>
        <w:spacing w:after="0" w:line="20" w:lineRule="exact"/>
        <w:rPr>
          <w:sz w:val="2"/>
        </w:rPr>
      </w:pPr>
    </w:p>
  </w:footnote>
  <w:footnote w:id="2">
    <w:p w14:paraId="038F4C31" w14:textId="5F68F16F" w:rsidR="0054029E" w:rsidRDefault="0054029E" w:rsidP="0054029E">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36B99" w14:textId="2EFD4018" w:rsidR="006D3558" w:rsidRDefault="00A37D2A" w:rsidP="00A37D2A">
    <w:pPr>
      <w:pStyle w:val="Header"/>
      <w:ind w:right="360"/>
      <w:jc w:val="center"/>
    </w:pPr>
    <w:bookmarkStart w:id="0" w:name="Titus1HeaderPrimary"/>
    <w:r w:rsidRPr="00A37D2A">
      <w:rPr>
        <w:b/>
        <w:color w:val="000000"/>
        <w:sz w:val="24"/>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D143B" w14:textId="31004AF4" w:rsidR="00A37D2A" w:rsidRDefault="00A37D2A" w:rsidP="00A37D2A">
    <w:pPr>
      <w:pStyle w:val="Header"/>
      <w:ind w:right="360"/>
      <w:jc w:val="center"/>
    </w:pPr>
    <w:bookmarkStart w:id="2" w:name="Titus1HeaderFirstPage"/>
    <w:r w:rsidRPr="00A37D2A">
      <w:rPr>
        <w:b/>
        <w:color w:val="000000"/>
        <w:sz w:val="24"/>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39549D"/>
    <w:multiLevelType w:val="hybridMultilevel"/>
    <w:tmpl w:val="7C0E92CA"/>
    <w:lvl w:ilvl="0" w:tplc="8D906EF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3356438">
    <w:abstractNumId w:val="5"/>
  </w:num>
  <w:num w:numId="2" w16cid:durableId="1358265821">
    <w:abstractNumId w:val="31"/>
  </w:num>
  <w:num w:numId="3" w16cid:durableId="584655449">
    <w:abstractNumId w:val="26"/>
  </w:num>
  <w:num w:numId="4" w16cid:durableId="362828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865333">
    <w:abstractNumId w:val="35"/>
  </w:num>
  <w:num w:numId="6" w16cid:durableId="593830786">
    <w:abstractNumId w:val="14"/>
  </w:num>
  <w:num w:numId="7" w16cid:durableId="1506550190">
    <w:abstractNumId w:val="33"/>
  </w:num>
  <w:num w:numId="8" w16cid:durableId="41908654">
    <w:abstractNumId w:val="7"/>
  </w:num>
  <w:num w:numId="9" w16cid:durableId="26612367">
    <w:abstractNumId w:val="34"/>
  </w:num>
  <w:num w:numId="10" w16cid:durableId="1722946027">
    <w:abstractNumId w:val="13"/>
  </w:num>
  <w:num w:numId="11" w16cid:durableId="726104971">
    <w:abstractNumId w:val="9"/>
  </w:num>
  <w:num w:numId="12" w16cid:durableId="88965116">
    <w:abstractNumId w:val="27"/>
  </w:num>
  <w:num w:numId="13" w16cid:durableId="2062823181">
    <w:abstractNumId w:val="12"/>
  </w:num>
  <w:num w:numId="14" w16cid:durableId="1306472818">
    <w:abstractNumId w:val="30"/>
  </w:num>
  <w:num w:numId="15" w16cid:durableId="885146932">
    <w:abstractNumId w:val="37"/>
  </w:num>
  <w:num w:numId="16" w16cid:durableId="897057178">
    <w:abstractNumId w:val="35"/>
    <w:lvlOverride w:ilvl="0">
      <w:startOverride w:val="1"/>
    </w:lvlOverride>
  </w:num>
  <w:num w:numId="17" w16cid:durableId="250478806">
    <w:abstractNumId w:val="35"/>
    <w:lvlOverride w:ilvl="0">
      <w:startOverride w:val="1"/>
    </w:lvlOverride>
  </w:num>
  <w:num w:numId="18" w16cid:durableId="1490363710">
    <w:abstractNumId w:val="35"/>
    <w:lvlOverride w:ilvl="0">
      <w:startOverride w:val="1"/>
    </w:lvlOverride>
  </w:num>
  <w:num w:numId="19" w16cid:durableId="358550458">
    <w:abstractNumId w:val="35"/>
    <w:lvlOverride w:ilvl="0">
      <w:startOverride w:val="1"/>
    </w:lvlOverride>
  </w:num>
  <w:num w:numId="20" w16cid:durableId="1944419261">
    <w:abstractNumId w:val="35"/>
    <w:lvlOverride w:ilvl="0">
      <w:startOverride w:val="1"/>
    </w:lvlOverride>
  </w:num>
  <w:num w:numId="21" w16cid:durableId="851607397">
    <w:abstractNumId w:val="35"/>
    <w:lvlOverride w:ilvl="0">
      <w:startOverride w:val="1"/>
    </w:lvlOverride>
  </w:num>
  <w:num w:numId="22" w16cid:durableId="1666125391">
    <w:abstractNumId w:val="0"/>
  </w:num>
  <w:num w:numId="23" w16cid:durableId="313067856">
    <w:abstractNumId w:val="28"/>
  </w:num>
  <w:num w:numId="24" w16cid:durableId="1523082893">
    <w:abstractNumId w:val="28"/>
    <w:lvlOverride w:ilvl="0">
      <w:startOverride w:val="1"/>
    </w:lvlOverride>
  </w:num>
  <w:num w:numId="25" w16cid:durableId="255987587">
    <w:abstractNumId w:val="36"/>
  </w:num>
  <w:num w:numId="26" w16cid:durableId="1835796365">
    <w:abstractNumId w:val="6"/>
  </w:num>
  <w:num w:numId="27" w16cid:durableId="541212426">
    <w:abstractNumId w:val="18"/>
  </w:num>
  <w:num w:numId="28" w16cid:durableId="1906142708">
    <w:abstractNumId w:val="19"/>
  </w:num>
  <w:num w:numId="29" w16cid:durableId="1318611538">
    <w:abstractNumId w:val="4"/>
  </w:num>
  <w:num w:numId="30" w16cid:durableId="698550791">
    <w:abstractNumId w:val="2"/>
  </w:num>
  <w:num w:numId="31" w16cid:durableId="220555172">
    <w:abstractNumId w:val="11"/>
  </w:num>
  <w:num w:numId="32" w16cid:durableId="1291667374">
    <w:abstractNumId w:val="15"/>
  </w:num>
  <w:num w:numId="33" w16cid:durableId="504395218">
    <w:abstractNumId w:val="1"/>
  </w:num>
  <w:num w:numId="34" w16cid:durableId="1544320761">
    <w:abstractNumId w:val="16"/>
  </w:num>
  <w:num w:numId="35" w16cid:durableId="944966268">
    <w:abstractNumId w:val="21"/>
  </w:num>
  <w:num w:numId="36" w16cid:durableId="33509563">
    <w:abstractNumId w:val="8"/>
  </w:num>
  <w:num w:numId="37" w16cid:durableId="336732890">
    <w:abstractNumId w:val="29"/>
  </w:num>
  <w:num w:numId="38" w16cid:durableId="691103603">
    <w:abstractNumId w:val="24"/>
  </w:num>
  <w:num w:numId="39" w16cid:durableId="1348603662">
    <w:abstractNumId w:val="23"/>
  </w:num>
  <w:num w:numId="40" w16cid:durableId="236980298">
    <w:abstractNumId w:val="20"/>
  </w:num>
  <w:num w:numId="41" w16cid:durableId="2030257340">
    <w:abstractNumId w:val="10"/>
  </w:num>
  <w:num w:numId="42" w16cid:durableId="2065636155">
    <w:abstractNumId w:val="25"/>
  </w:num>
  <w:num w:numId="43" w16cid:durableId="1962571245">
    <w:abstractNumId w:val="38"/>
  </w:num>
  <w:num w:numId="44" w16cid:durableId="854924362">
    <w:abstractNumId w:val="22"/>
  </w:num>
  <w:num w:numId="45" w16cid:durableId="1786148312">
    <w:abstractNumId w:val="39"/>
  </w:num>
  <w:num w:numId="46" w16cid:durableId="120197147">
    <w:abstractNumId w:val="32"/>
  </w:num>
  <w:num w:numId="47" w16cid:durableId="1345589890">
    <w:abstractNumId w:val="3"/>
  </w:num>
  <w:num w:numId="48" w16cid:durableId="1941834227">
    <w:abstractNumId w:val="22"/>
    <w:lvlOverride w:ilvl="0">
      <w:startOverride w:val="1"/>
    </w:lvlOverride>
  </w:num>
  <w:num w:numId="49" w16cid:durableId="278803660">
    <w:abstractNumId w:val="17"/>
  </w:num>
  <w:num w:numId="50" w16cid:durableId="764422769">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3BA"/>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073BB"/>
    <w:rsid w:val="0011063D"/>
    <w:rsid w:val="0011139F"/>
    <w:rsid w:val="001127E5"/>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3A51"/>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24F0"/>
    <w:rsid w:val="002E3618"/>
    <w:rsid w:val="002E3F1B"/>
    <w:rsid w:val="002E47E0"/>
    <w:rsid w:val="002E486D"/>
    <w:rsid w:val="002E7B8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9E4"/>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42C4"/>
    <w:rsid w:val="00385D86"/>
    <w:rsid w:val="00390FA2"/>
    <w:rsid w:val="00391541"/>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C69A8"/>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32AD5"/>
    <w:rsid w:val="004429B8"/>
    <w:rsid w:val="00443D14"/>
    <w:rsid w:val="00450874"/>
    <w:rsid w:val="004508B1"/>
    <w:rsid w:val="00450CE2"/>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13B"/>
    <w:rsid w:val="00491C67"/>
    <w:rsid w:val="00492688"/>
    <w:rsid w:val="004939A8"/>
    <w:rsid w:val="00493F27"/>
    <w:rsid w:val="004948E5"/>
    <w:rsid w:val="00495608"/>
    <w:rsid w:val="004A11B2"/>
    <w:rsid w:val="004A2113"/>
    <w:rsid w:val="004A25C9"/>
    <w:rsid w:val="004A3E87"/>
    <w:rsid w:val="004A49BA"/>
    <w:rsid w:val="004A639B"/>
    <w:rsid w:val="004B0181"/>
    <w:rsid w:val="004B1B29"/>
    <w:rsid w:val="004B2D19"/>
    <w:rsid w:val="004B75CF"/>
    <w:rsid w:val="004C7019"/>
    <w:rsid w:val="004D2A5E"/>
    <w:rsid w:val="004E725D"/>
    <w:rsid w:val="004F0C8B"/>
    <w:rsid w:val="004F2728"/>
    <w:rsid w:val="004F2849"/>
    <w:rsid w:val="004F59AE"/>
    <w:rsid w:val="004F6A63"/>
    <w:rsid w:val="0050283F"/>
    <w:rsid w:val="00504524"/>
    <w:rsid w:val="00505A7B"/>
    <w:rsid w:val="0050660D"/>
    <w:rsid w:val="005075D1"/>
    <w:rsid w:val="00507A8F"/>
    <w:rsid w:val="00510B25"/>
    <w:rsid w:val="00511091"/>
    <w:rsid w:val="00512A74"/>
    <w:rsid w:val="0051349A"/>
    <w:rsid w:val="005134ED"/>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0C6"/>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EE2"/>
    <w:rsid w:val="00613F6B"/>
    <w:rsid w:val="0062248D"/>
    <w:rsid w:val="006239DF"/>
    <w:rsid w:val="00623CC4"/>
    <w:rsid w:val="0062657D"/>
    <w:rsid w:val="00627A0B"/>
    <w:rsid w:val="00631C61"/>
    <w:rsid w:val="00633795"/>
    <w:rsid w:val="00633FF5"/>
    <w:rsid w:val="00635310"/>
    <w:rsid w:val="00637B11"/>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5F22"/>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1D97"/>
    <w:rsid w:val="0077229B"/>
    <w:rsid w:val="00773A55"/>
    <w:rsid w:val="007776CD"/>
    <w:rsid w:val="0078111A"/>
    <w:rsid w:val="0078377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CE"/>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2AB5"/>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234"/>
    <w:rsid w:val="00A0489D"/>
    <w:rsid w:val="00A06825"/>
    <w:rsid w:val="00A0741D"/>
    <w:rsid w:val="00A12200"/>
    <w:rsid w:val="00A160DB"/>
    <w:rsid w:val="00A1782F"/>
    <w:rsid w:val="00A179C4"/>
    <w:rsid w:val="00A17A2C"/>
    <w:rsid w:val="00A21453"/>
    <w:rsid w:val="00A2208B"/>
    <w:rsid w:val="00A24F29"/>
    <w:rsid w:val="00A2511C"/>
    <w:rsid w:val="00A26F58"/>
    <w:rsid w:val="00A3265B"/>
    <w:rsid w:val="00A34D9A"/>
    <w:rsid w:val="00A35CD7"/>
    <w:rsid w:val="00A3622B"/>
    <w:rsid w:val="00A37D2A"/>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636A"/>
    <w:rsid w:val="00AA2587"/>
    <w:rsid w:val="00AA2F32"/>
    <w:rsid w:val="00AA31C2"/>
    <w:rsid w:val="00AA7119"/>
    <w:rsid w:val="00AA79B2"/>
    <w:rsid w:val="00AB0875"/>
    <w:rsid w:val="00AB3C0D"/>
    <w:rsid w:val="00AC1278"/>
    <w:rsid w:val="00AC329D"/>
    <w:rsid w:val="00AC47DB"/>
    <w:rsid w:val="00AC4B51"/>
    <w:rsid w:val="00AC6E0B"/>
    <w:rsid w:val="00AC76AD"/>
    <w:rsid w:val="00AD3109"/>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6C24"/>
    <w:rsid w:val="00B308FD"/>
    <w:rsid w:val="00B33389"/>
    <w:rsid w:val="00B40174"/>
    <w:rsid w:val="00B416DC"/>
    <w:rsid w:val="00B4491E"/>
    <w:rsid w:val="00B50CE7"/>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813"/>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1C87"/>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B96"/>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2DF"/>
    <w:rsid w:val="00D6025B"/>
    <w:rsid w:val="00D61400"/>
    <w:rsid w:val="00D6194B"/>
    <w:rsid w:val="00D63247"/>
    <w:rsid w:val="00D63922"/>
    <w:rsid w:val="00D7050F"/>
    <w:rsid w:val="00D712A2"/>
    <w:rsid w:val="00D71396"/>
    <w:rsid w:val="00D72529"/>
    <w:rsid w:val="00D726A1"/>
    <w:rsid w:val="00D73F1E"/>
    <w:rsid w:val="00D751A8"/>
    <w:rsid w:val="00D75530"/>
    <w:rsid w:val="00D75CFB"/>
    <w:rsid w:val="00D75E46"/>
    <w:rsid w:val="00D82623"/>
    <w:rsid w:val="00D84CE4"/>
    <w:rsid w:val="00D8673D"/>
    <w:rsid w:val="00D87241"/>
    <w:rsid w:val="00D90365"/>
    <w:rsid w:val="00D9176E"/>
    <w:rsid w:val="00D9530A"/>
    <w:rsid w:val="00D974D2"/>
    <w:rsid w:val="00DA085D"/>
    <w:rsid w:val="00DA3B1E"/>
    <w:rsid w:val="00DA5B82"/>
    <w:rsid w:val="00DA5E1B"/>
    <w:rsid w:val="00DA63FA"/>
    <w:rsid w:val="00DA7F95"/>
    <w:rsid w:val="00DB249D"/>
    <w:rsid w:val="00DB2A91"/>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1CAA"/>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03F"/>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qFormat/>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6724">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4560688">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396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863518">
      <w:bodyDiv w:val="1"/>
      <w:marLeft w:val="0"/>
      <w:marRight w:val="0"/>
      <w:marTop w:val="0"/>
      <w:marBottom w:val="0"/>
      <w:divBdr>
        <w:top w:val="none" w:sz="0" w:space="0" w:color="auto"/>
        <w:left w:val="none" w:sz="0" w:space="0" w:color="auto"/>
        <w:bottom w:val="none" w:sz="0" w:space="0" w:color="auto"/>
        <w:right w:val="none" w:sz="0" w:space="0" w:color="auto"/>
      </w:divBdr>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2276494">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197043364">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964224">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03730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46822951">
      <w:bodyDiv w:val="1"/>
      <w:marLeft w:val="0"/>
      <w:marRight w:val="0"/>
      <w:marTop w:val="0"/>
      <w:marBottom w:val="0"/>
      <w:divBdr>
        <w:top w:val="none" w:sz="0" w:space="0" w:color="auto"/>
        <w:left w:val="none" w:sz="0" w:space="0" w:color="auto"/>
        <w:bottom w:val="none" w:sz="0" w:space="0" w:color="auto"/>
        <w:right w:val="none" w:sz="0" w:space="0" w:color="auto"/>
      </w:divBdr>
    </w:div>
    <w:div w:id="1962374044">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116441741">
      <w:bodyDiv w:val="1"/>
      <w:marLeft w:val="0"/>
      <w:marRight w:val="0"/>
      <w:marTop w:val="0"/>
      <w:marBottom w:val="0"/>
      <w:divBdr>
        <w:top w:val="none" w:sz="0" w:space="0" w:color="auto"/>
        <w:left w:val="none" w:sz="0" w:space="0" w:color="auto"/>
        <w:bottom w:val="none" w:sz="0" w:space="0" w:color="auto"/>
        <w:right w:val="none" w:sz="0" w:space="0" w:color="auto"/>
      </w:divBdr>
    </w:div>
    <w:div w:id="212010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archive.ics.uci.edu/dataset/936/national+poll+on+healthy+aging+(npha)"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titus xmlns="http://schemas.titus.com/TitusProperties/">
  <TitusGUID xmlns="">c294869b-0419-4b6e-ab39-20956566ad30</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customXml/itemProps2.xml><?xml version="1.0" encoding="utf-8"?>
<ds:datastoreItem xmlns:ds="http://schemas.openxmlformats.org/officeDocument/2006/customXml" ds:itemID="{E4186A56-0319-47EF-AE2F-3C5B85962D1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JDF.dotx</Template>
  <TotalTime>1026</TotalTime>
  <Pages>9</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Graddy, Ryan</cp:lastModifiedBy>
  <cp:revision>27</cp:revision>
  <cp:lastPrinted>2019-05-10T20:56:00Z</cp:lastPrinted>
  <dcterms:created xsi:type="dcterms:W3CDTF">2025-07-15T16:08:00Z</dcterms:created>
  <dcterms:modified xsi:type="dcterms:W3CDTF">2025-07-16T15:42:00Z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c294869b-0419-4b6e-ab39-20956566ad30</vt:lpwstr>
  </property>
  <property fmtid="{D5CDD505-2E9C-101B-9397-08002B2CF9AE}" pid="3" name="TitusClassification">
    <vt:lpwstr>None</vt:lpwstr>
  </property>
</Properties>
</file>